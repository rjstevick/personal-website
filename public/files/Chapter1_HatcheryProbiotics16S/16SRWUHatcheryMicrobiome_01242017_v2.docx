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A67C366"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374340C8"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48246A" w:rsidRPr="00947883">
        <w:t>vibrio</w:t>
      </w:r>
      <w:r w:rsidR="008D5FEF">
        <w:t>, 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73C99872" w14:textId="77777777" w:rsidR="002E5918" w:rsidRDefault="002E5918" w:rsidP="002E5918">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Previous studies have shown that t</w:t>
      </w:r>
      <w:r w:rsidRPr="00320538">
        <w:t xml:space="preserve">he daily addition of probiotic </w:t>
      </w:r>
      <w:r w:rsidRPr="00320538">
        <w:rPr>
          <w:i/>
        </w:rPr>
        <w:t xml:space="preserve">Bacillus pumilus </w:t>
      </w:r>
      <w:r w:rsidRPr="00320538">
        <w:t xml:space="preserve">RI06-95 to water in rearing tanks leads to increased larval survival to challenge with </w:t>
      </w:r>
      <w:r w:rsidRPr="00320538">
        <w:rPr>
          <w:i/>
        </w:rPr>
        <w:t xml:space="preserve">Vibrio </w:t>
      </w:r>
      <w:proofErr w:type="spellStart"/>
      <w:r w:rsidRPr="00320538">
        <w:rPr>
          <w:i/>
        </w:rPr>
        <w:t>coralliilyticus</w:t>
      </w:r>
      <w:proofErr w:type="spellEnd"/>
      <w:r w:rsidRPr="00320538">
        <w:t>. We propose that the presence of probiotics may change how the</w:t>
      </w:r>
      <w:r>
        <w:t xml:space="preserve"> hatchery bacterial communities</w:t>
      </w:r>
      <w:r w:rsidRPr="00320538">
        <w:t xml:space="preserve"> respond to pathogens, regulate their environment, and recruit beneficial microbes</w:t>
      </w:r>
      <w:r>
        <w:t xml:space="preserve"> in association with the larvae</w:t>
      </w:r>
      <w:r w:rsidRPr="00320538">
        <w:t xml:space="preserve">. During three separate trials spanning the 2012-2015 growing seasons, larvae, tank biofilm, and rearing water samples were collected from control and probiotic-treated tanks in an oyster hatchery </w:t>
      </w:r>
      <w:r>
        <w:t>over a 12-day period following spawning</w:t>
      </w:r>
      <w:r w:rsidRPr="00320538">
        <w:t xml:space="preserve">. </w:t>
      </w:r>
      <w:r>
        <w:t>W</w:t>
      </w:r>
      <w:r w:rsidRPr="00320538">
        <w:t>ate</w:t>
      </w:r>
      <w:r>
        <w:t>r</w:t>
      </w:r>
      <w:r w:rsidRPr="00320538">
        <w:t xml:space="preserve">, larvae, and biofilm swab samples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 bacterial communities (Bray-Curtis k=2, 95% confidence). However, probiotic</w:t>
      </w:r>
      <w:r>
        <w:t xml:space="preserve"> treatment led to</w:t>
      </w:r>
      <w:r w:rsidRPr="00320538">
        <w:t xml:space="preserve"> increased </w:t>
      </w:r>
      <w:r>
        <w:t>abundance</w:t>
      </w:r>
      <w:r w:rsidRPr="00320538">
        <w:t xml:space="preserve"> of </w:t>
      </w:r>
      <w:r>
        <w:t>few</w:t>
      </w:r>
      <w:r w:rsidRPr="00320538">
        <w:t xml:space="preserve"> bacteria</w:t>
      </w:r>
      <w:r>
        <w:t>l taxa</w:t>
      </w:r>
      <w:r w:rsidRPr="00320538">
        <w:t xml:space="preserve"> </w:t>
      </w:r>
      <w:r>
        <w:t>in</w:t>
      </w:r>
      <w:r w:rsidRPr="00320538">
        <w:t xml:space="preserve"> the water </w:t>
      </w:r>
      <w:r>
        <w:t>and</w:t>
      </w:r>
      <w:r w:rsidRPr="00320538">
        <w:t xml:space="preserve"> oyster larvae, and a significantly higher proportion of </w:t>
      </w:r>
      <w:r w:rsidRPr="00320538">
        <w:rPr>
          <w:i/>
        </w:rPr>
        <w:t xml:space="preserve">Oceanospirillales </w:t>
      </w:r>
      <w:r w:rsidRPr="00320538">
        <w:t xml:space="preserve">spp. and </w:t>
      </w:r>
      <w:r w:rsidRPr="00320538">
        <w:rPr>
          <w:i/>
        </w:rPr>
        <w:t>Bacillus</w:t>
      </w:r>
      <w:r w:rsidRPr="00320538">
        <w:t xml:space="preserve"> </w:t>
      </w:r>
      <w:proofErr w:type="gramStart"/>
      <w:r w:rsidRPr="00320538">
        <w:t>spp.</w:t>
      </w:r>
      <w:proofErr w:type="gramEnd"/>
      <w:r w:rsidRPr="00320538">
        <w:t xml:space="preserve"> Co-occurrence network analysis suggests that probiotic </w:t>
      </w:r>
      <w:r>
        <w:t xml:space="preserve">treatments have a cascading </w:t>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438901C8" w:rsidR="00EA3D3C" w:rsidRDefault="00EA3D3C" w:rsidP="00147395">
      <w:pPr>
        <w:rPr>
          <w:szCs w:val="24"/>
        </w:rPr>
      </w:pPr>
    </w:p>
    <w:p w14:paraId="7A163CD4" w14:textId="77777777" w:rsidR="002E5918" w:rsidRDefault="002E5918" w:rsidP="00147395">
      <w:pPr>
        <w:rPr>
          <w:szCs w:val="24"/>
        </w:rPr>
      </w:pPr>
    </w:p>
    <w:p w14:paraId="17274318" w14:textId="77777777" w:rsidR="00B07448" w:rsidRDefault="00EA3D3C" w:rsidP="00B07448">
      <w:pPr>
        <w:pStyle w:val="Heading1"/>
      </w:pPr>
      <w:r w:rsidRPr="00376CC5">
        <w:lastRenderedPageBreak/>
        <w:t>Introduction</w:t>
      </w:r>
    </w:p>
    <w:p w14:paraId="0C6C895D" w14:textId="77777777" w:rsidR="002E5918" w:rsidRPr="00CD56D4" w:rsidRDefault="002E5918" w:rsidP="002E5918">
      <w:r>
        <w:t xml:space="preserve">Diseases caused by bacterial pathogens </w:t>
      </w:r>
      <w:r w:rsidRPr="00CD56D4">
        <w:t xml:space="preserve">cause losses in </w:t>
      </w:r>
      <w:r>
        <w:t>aquaculture</w:t>
      </w:r>
      <w:r w:rsidRPr="00CD56D4">
        <w:t xml:space="preserve"> and wild populations </w:t>
      </w:r>
      <w:r>
        <w:t xml:space="preserve">of commercially important shellfish and finfish </w:t>
      </w:r>
      <w:r w:rsidRPr="00CD56D4">
        <w:fldChar w:fldCharType="begin" w:fldLock="1"/>
      </w:r>
      <w: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Pr="00CD56D4">
        <w:fldChar w:fldCharType="separate"/>
      </w:r>
      <w:r w:rsidRPr="007D5DCA">
        <w:rPr>
          <w:noProof/>
        </w:rPr>
        <w:t>(Groner et al., 2016; Lafferty et al., 2015)</w:t>
      </w:r>
      <w:r w:rsidRPr="00CD56D4">
        <w:fldChar w:fldCharType="end"/>
      </w:r>
      <w:r>
        <w:t xml:space="preserve">. World aquaculture production alone is valued at $1.57 trillion USD, and disease is a primary limiting factor on its growth and economic worth </w:t>
      </w:r>
      <w:r>
        <w:fldChar w:fldCharType="begin" w:fldLock="1"/>
      </w:r>
      <w:r>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"ISSN" : "0022-2011", "abstract" : "Seafood is a highly traded food commodity. Farmed and captured crustaceans contribute a significant proportion with annual production exceeding 10M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the\u2026", "author" : [ { "dropping-particle" : "", "family" : "Stentiford", "given" : "G.D.", "non-dropping-particle" : "", "parse-names" : false, "suffix" : "" }, { "dropping-particle" : "", "family" : "Neil", "given" : "D.M.", "non-dropping-particle" : "", "parse-names" : false, "suffix" : "" }, { "dropping-particle" : "", "family" : "Peeler", "given" : "E.J.", "non-dropping-particle" : "", "parse-names" : false, "suffix" : "" }, { "dropping-particle" : "", "family" : "Shields", "given" : "J.D.", "non-dropping-particle" : "", "parse-names" : false, "suffix" : "" }, { "dropping-particle" : "", "family" : "Small", "given" : "H.J.", "non-dropping-particle" : "", "parse-names" : false, "suffix" : "" }, { "dropping-particle" : "", "family" : "Flegel", "given" : "T.W.", "non-dropping-particle" : "", "parse-names" : false, "suffix" : "" }, { "dropping-particle" : "", "family" : "Vlak", "given" : "J.M.",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"D.C.", "non-dropping-particle" : "", "parse-names" : false, "suffix" : "" }, { "dropping-particle" : "", "family" : "Hauton", "given" : "C.", "non-dropping-particle" : "", "parse-names" : false, "suffix" : "" }, { "dropping-particle" : "", "family" : "Lightner", "given" : "D.V.",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"article-journal",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"article-journal", "volume" : "24" }, "uris" : [ "http://www.mendeley.com/documents/?uuid=efe431d3-55ad-3c7a-9973-abba1673f7e0" ] }, { "id" : "ITEM-3", "itemData" : { "DOI" : "10.3389/fmicb.2017.00762", "ISSN" : "1664-302X",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"issued" : { "date-parts" : [ [ "2017", "5", "3" ] ] }, "page" : "762", "publisher" : "Frontiers", "title" : "New Insights into Pathogenic Vibrios Affecting Bivalves in Hatcheries: Present and Future Prospects", "type" : "article-journal", "volume" : "8" }, "uris" : [ "http://www.mendeley.com/documents/?uuid=a09a1b36-1247-35a3-be6e-4fa9e697d00e" ] }, { "id" : "ITEM-4",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Dubert et al., 2017; Le Roux et al., 2016; Richards et al., 2015)", "plainTextFormattedCitation" : "(Beaz-Hidalgo et al., 2010a; Dubert et al., 2017; Le Roux et al., 2016; Richards et al., 2015)", "previouslyFormattedCitation" : "(Beaz-Hidalgo et al., 2010a; Dubert et al., 2017; Le Roux et al., 2016; Richards et al., 2015)" }, "properties" : {  }, "schema" : "https://github.com/citation-style-language/schema/raw/master/csl-citation.json" }</w:instrText>
      </w:r>
      <w:r>
        <w:fldChar w:fldCharType="separate"/>
      </w:r>
      <w:r w:rsidRPr="007D5DCA">
        <w:rPr>
          <w:noProof/>
        </w:rPr>
        <w:t>(Beaz-Hidalgo et al., 2010a; Dubert et al., 2017; Le Roux et al., 2016; Richards et al., 2015)</w:t>
      </w:r>
      <w:r>
        <w:fldChar w:fldCharType="end"/>
      </w:r>
      <w:r>
        <w:t xml:space="preserve">. Pathogenic Vibrio species are a natural occurrence that cause larval disease, and so form a production bottleneck in hatcheries. In an effort to maintain a healthy environment, hatcheries work towards optimum water quality by controlling larval culture density and the use of filtration systems </w:t>
      </w:r>
      <w:r>
        <w:fldChar w:fldCharType="begin" w:fldLock="1"/>
      </w:r>
      <w: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fldChar w:fldCharType="separate"/>
      </w:r>
      <w:r w:rsidRPr="007D5DCA">
        <w:rPr>
          <w:noProof/>
        </w:rPr>
        <w:t>(Mckindsey et al., 2007)</w:t>
      </w:r>
      <w:r>
        <w:fldChar w:fldCharType="end"/>
      </w:r>
      <w:r>
        <w:t>.</w:t>
      </w:r>
    </w:p>
    <w:p w14:paraId="3ADE5FB8" w14:textId="77777777"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t>act against bacterial pathogens</w:t>
      </w:r>
      <w:r w:rsidRPr="00DA46CB">
        <w:t xml:space="preserve"> </w:t>
      </w:r>
      <w:r w:rsidRPr="00CD56D4">
        <w:fldChar w:fldCharType="begin" w:fldLock="1"/>
      </w:r>
      <w:r>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"id" : "ITEM-2",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"ITEM-2", "issue" : "3-4", "issued" : { "date-parts" : [ [ "2010", "10" ] ] }, "language" : "en", "page" : "187-197", "title" : "Review of probiotics for use in bivalve hatcheries", "type" : "article", "volume" : "145" }, "uris" : [ "http://www.mendeley.com/documents/?uuid=c8569d99-f32b-478f-ad46-bc1a99800e2b" ] } ], "mendeley" : { "formattedCitation" : "(Karim et al., 2013; Prado et al., 2010)", "plainTextFormattedCitation" : "(Karim et al., 2013; Prado et al., 2010)", "previouslyFormattedCitation" : "(Karim et al., 2013; Prado et al., 2010)" }, "properties" : {  }, "schema" : "https://github.com/citation-style-language/schema/raw/master/csl-citation.json" }</w:instrText>
      </w:r>
      <w:r w:rsidRPr="00CD56D4">
        <w:fldChar w:fldCharType="separate"/>
      </w:r>
      <w:r w:rsidRPr="007D5DCA">
        <w:rPr>
          <w:noProof/>
        </w:rPr>
        <w:t>(Karim et al., 2013; Prado et al., 2010)</w:t>
      </w:r>
      <w:r w:rsidRPr="00CD56D4">
        <w:fldChar w:fldCharType="end"/>
      </w:r>
      <w:r>
        <w:t>. Probiotics augment the</w:t>
      </w:r>
      <w:r w:rsidRPr="00CD56D4">
        <w:t xml:space="preserve"> protection of larvae</w:t>
      </w:r>
      <w:r>
        <w:t xml:space="preserve"> through a variety of mechanisms, including direct pathogen inhibition, competition for nutrients, secretion of antibacterial substances, and improvement of water quality </w:t>
      </w:r>
      <w:r>
        <w:fldChar w:fldCharType="begin" w:fldLock="1"/>
      </w:r>
      <w:r>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"author" : [ { "dropping-particle" : "", "family" : "Kesarcodi-Watson", "given" : "Aditya", "non-dropping-particle" : "", "parse-names" : false, "suffix" : "" }, { "dropping-particle" : "", "family" : "Miner", "given" : "Philippe", "non-dropping-particle" : "", "parse-names" : false, "suffix" : "" }, { "dropping-particle" : "", "family" : "Nicolas", "given" : "Jean-Louis",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"plainTextFormattedCitation" : "(Gatesoupe, 1999; Kesarcodi-Watson et al., 2008, 2012)", "previouslyFormattedCitation" : "(Gatesoupe, 1999; Kesarcodi-Watson et al., 2008, 2012)" }, "properties" : {  }, "schema" : "https://github.com/citation-style-language/schema/raw/master/csl-citation.json" }</w:instrText>
      </w:r>
      <w:r>
        <w:fldChar w:fldCharType="separate"/>
      </w:r>
      <w:r w:rsidRPr="007D5DCA">
        <w:rPr>
          <w:noProof/>
        </w:rPr>
        <w:t>(Gatesoupe, 1999; Kesarcodi-Watson et al., 2008, 2012)</w:t>
      </w:r>
      <w:r>
        <w:fldChar w:fldCharType="end"/>
      </w:r>
      <w:r>
        <w:t xml:space="preserve">. Previous studies have shown that the probiotic bacterium </w:t>
      </w:r>
      <w:r>
        <w:rPr>
          <w:i/>
        </w:rPr>
        <w:t xml:space="preserve">Bacillus pumilus </w:t>
      </w:r>
      <w:r>
        <w:t xml:space="preserve">RI06-95 significantly increases the survival of larval oysters in assays using </w:t>
      </w:r>
      <w:r>
        <w:rPr>
          <w:i/>
        </w:rPr>
        <w:t>in vivo</w:t>
      </w:r>
      <w:r>
        <w:t xml:space="preserve"> challenge assay with the pathogen </w:t>
      </w:r>
      <w:r>
        <w:rPr>
          <w:i/>
        </w:rPr>
        <w:t xml:space="preserve">Vibrio </w:t>
      </w:r>
      <w:proofErr w:type="spellStart"/>
      <w:r w:rsidRPr="00953EF4">
        <w:rPr>
          <w:i/>
        </w:rPr>
        <w:t>coralliilyticus</w:t>
      </w:r>
      <w:proofErr w:type="spellEnd"/>
      <w:r>
        <w:t xml:space="preserve"> </w:t>
      </w:r>
      <w:r>
        <w:fldChar w:fldCharType="begin" w:fldLock="1"/>
      </w:r>
      <w:r>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 "schema" : "https://github.com/citation-style-language/schema/raw/master/csl-citation.json" }</w:instrText>
      </w:r>
      <w:r>
        <w:fldChar w:fldCharType="separate"/>
      </w:r>
      <w:r w:rsidRPr="007D5DCA">
        <w:rPr>
          <w:noProof/>
        </w:rPr>
        <w:t>(Karim et al., 2013)</w:t>
      </w:r>
      <w:r>
        <w:fldChar w:fldCharType="end"/>
      </w:r>
      <w:r>
        <w:t xml:space="preserve">. Additionally, administration of this probiotic in a hatchery setting resulted in dramatic reductions in total </w:t>
      </w:r>
      <w:r>
        <w:rPr>
          <w:i/>
        </w:rPr>
        <w:t>Vibrio</w:t>
      </w:r>
      <w:r>
        <w:t xml:space="preserve"> counts, compared to the control tanks </w:t>
      </w:r>
      <w:r>
        <w:fldChar w:fldCharType="begin" w:fldLock="1"/>
      </w:r>
      <w: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fldChar w:fldCharType="separate"/>
      </w:r>
      <w:r w:rsidRPr="007D5DCA">
        <w:rPr>
          <w:noProof/>
        </w:rPr>
        <w:t>(Sohn et al., 2016)</w:t>
      </w:r>
      <w:r>
        <w:fldChar w:fldCharType="end"/>
      </w:r>
      <w:r>
        <w:t>.</w:t>
      </w:r>
    </w:p>
    <w:p w14:paraId="000AF2C2" w14:textId="77777777"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instrText>ADDIN CSL_CITATION { "citationItems" : [ { "id" : "ITEM-1", "itemData" : { "DOI" : "10.1016/J.AQUACULTURE.2013.08.026", "ISSN" : "0044-8486",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"author" : [ { "dropping-particle" : "", "family" : "Newaj-Fyzul", "given" : "A.", "non-dropping-particle" : "", "parse-names" : false, "suffix" : "" }, { "dropping-particle" : "", "family" : "Al-Harbi", "given" : "A.H.",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"article-journal",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t xml:space="preserve"> that indiscriminately ingest microbes to gain nourishment from the water</w:t>
      </w:r>
      <w:r w:rsidRPr="00E47D7B">
        <w:t xml:space="preserve">, </w:t>
      </w:r>
      <w:r>
        <w:t xml:space="preserve">bivalves are especially susceptible to changes in bacterial community composition </w:t>
      </w:r>
      <w:r>
        <w:fldChar w:fldCharType="begin" w:fldLock="1"/>
      </w:r>
      <w:r>
        <w:instrText>ADDIN CSL_CITATION { "citationItems" : [ { "id" : "ITEM-1", "itemData" : { "DOI" : "10.1093/icb/icw048", "ISSN" : "1540-7063",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"article-journal",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fldChar w:fldCharType="separate"/>
      </w:r>
      <w:r w:rsidRPr="007D5DCA">
        <w:rPr>
          <w:noProof/>
        </w:rPr>
        <w:t>(Burge et al., 2016)</w:t>
      </w:r>
      <w:r>
        <w:fldChar w:fldCharType="end"/>
      </w:r>
      <w:r w:rsidRPr="00E47D7B">
        <w:t xml:space="preserve">. </w:t>
      </w:r>
      <w:r>
        <w:t>Therefore, it is important to study the effects of probiotics not only on the health and protection of the host, but also on the ambient bacterial communities.</w:t>
      </w:r>
    </w:p>
    <w:p w14:paraId="3F0FB8F2" w14:textId="77777777" w:rsidR="002E5918" w:rsidRPr="00CD56D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"ISSN" : "14622912",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the water and 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 Mathias", "non-dropping-particle" : "", "parse-names" : false, "suffix" : "" } ], "container-title" : "Frontiers in microbiology", "id" : "ITEM-1",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 "schema" : "https://github.com/citation-style-language/schema/raw/master/csl-citation.json" }</w:instrText>
      </w:r>
      <w:r>
        <w:fldChar w:fldCharType="separate"/>
      </w:r>
      <w:r w:rsidRPr="00B64683">
        <w:rPr>
          <w:noProof/>
        </w:rPr>
        <w:t>(Lokmer et al., 2016a)</w:t>
      </w:r>
      <w:r>
        <w:fldChar w:fldCharType="end"/>
      </w:r>
      <w:r w:rsidRPr="001C096D">
        <w:t>. Three</w:t>
      </w:r>
      <w:r>
        <w:t xml:space="preserve"> independent microbiome studies</w:t>
      </w:r>
      <w:r w:rsidRPr="001C096D">
        <w:t xml:space="preserve"> </w:t>
      </w:r>
      <w:r>
        <w:t>of</w:t>
      </w:r>
      <w:r w:rsidRPr="001C096D">
        <w:t xml:space="preserve"> </w:t>
      </w:r>
      <w:proofErr w:type="spellStart"/>
      <w:r w:rsidRPr="001C096D">
        <w:rPr>
          <w:i/>
        </w:rPr>
        <w:t>Magallana</w:t>
      </w:r>
      <w:proofErr w:type="spellEnd"/>
      <w:r w:rsidRPr="001C096D">
        <w:rPr>
          <w:i/>
        </w:rPr>
        <w:t xml:space="preserve">/Crassostrea </w:t>
      </w:r>
      <w:proofErr w:type="spellStart"/>
      <w:r w:rsidRPr="001C096D">
        <w:rPr>
          <w:i/>
        </w:rPr>
        <w:t>gigas</w:t>
      </w:r>
      <w:proofErr w:type="spellEnd"/>
      <w:r w:rsidRPr="001C096D">
        <w:t xml:space="preserve"> larv</w:t>
      </w:r>
      <w:r>
        <w:t xml:space="preserve">al </w:t>
      </w:r>
      <w:r w:rsidRPr="001C096D">
        <w:t>culture found that</w:t>
      </w:r>
      <w:r>
        <w:t>, even though</w:t>
      </w:r>
      <w:r w:rsidRPr="001C096D">
        <w:t xml:space="preserve"> the microbiome </w:t>
      </w:r>
      <w:r>
        <w:t xml:space="preserve">in the rearing water changes </w:t>
      </w:r>
      <w:r w:rsidRPr="001C096D">
        <w:t>througho</w:t>
      </w:r>
      <w:r>
        <w:t xml:space="preserve">ut the year, there is little effect of rearing conditions themselves </w:t>
      </w:r>
      <w:r>
        <w:fldChar w:fldCharType="begin" w:fldLock="1"/>
      </w:r>
      <w:r>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105ml\u22121) and in larvae (103 larva\u22121)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(27\u00b17%), 42 OTUs of \u03b1-Proteobacteria (19\u00b17%) and 26 of \u03b3-Proteobacteria (14%). Change was due notably to a species of Cryomorphaceae (Flavobacteria) that reached 15\u00b17%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 high, an\u2026",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Microbiome studies of juvenile oysters treated with </w:t>
      </w:r>
      <w:r>
        <w:rPr>
          <w:i/>
        </w:rPr>
        <w:t>Streptomyces</w:t>
      </w:r>
      <w:r>
        <w:t xml:space="preserve"> showed an increase in species diversity and changes in the relative abundances of taxa, compared to control specimens </w:t>
      </w:r>
      <w:r>
        <w:fldChar w:fldCharType="begin" w:fldLock="1"/>
      </w:r>
      <w:r>
        <w:instrText>ADDIN CSL_CITATION { "citationItems" : [ { "id" : "ITEM-1", "itemData" : { "DOI" : "10.1111/jam.13382", "ISSN" : "13645072", "author" : [ { "dropping-particle" : "", "family" : "Garc\u00eda Bernal", "given" : "M.", "non-dropping-particle" : "", "parse-names" : false, "suffix" : "" }, { "dropping-particle" : "", "family" : "Trabal Fern\u00e1ndez", "given" : "N.", "non-dropping-particle" : "", "parse-names" : false, "suffix" : "" }, { "dropping-particle" : "", "family" : "Saucedo Lastra", "given" : "P.E.", "non-dropping-particle" : "", "parse-names" : false, "suffix" : "" }, { "dropping-particle" : "", "family" : "Medina Marrero", "given" : "R.", "non-dropping-particle" : "", "parse-names" : false, "suffix" : "" }, { "dropping-particle" : "", "family" : "Maz\u00f3n-Su\u00e1stegui", "given" : "J.M.", "non-dropping-particle" : "", "parse-names" : false, "suffix" : "" } ], "container-title" : "Journal of Applied Microbiology", "id" : "ITEM-1", "issue" : "3", "issued" : { "date-parts" : [ [ "2017", "3", "1" ] ] }, "page" : "601-614", "title" : "&lt;i&gt;Streptomyces&lt;/i&gt; effect on the bacterial microbiota associated to &lt;i&gt;Crassostrea sikamea&lt;/i&gt;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fldChar w:fldCharType="separate"/>
      </w:r>
      <w:r w:rsidRPr="007D5DCA">
        <w:rPr>
          <w:noProof/>
        </w:rPr>
        <w:t>(García Bernal et al., 2017)</w:t>
      </w:r>
      <w:r>
        <w:fldChar w:fldCharType="end"/>
      </w:r>
      <w:r>
        <w:t>. Bacteria in oysters serves as an i</w:t>
      </w:r>
      <w:r w:rsidRPr="00CD56D4">
        <w:t xml:space="preserve">ndicator of health and function of </w:t>
      </w:r>
      <w:r>
        <w:t xml:space="preserve">the oyster </w:t>
      </w:r>
      <w:r w:rsidRPr="00CD56D4">
        <w:t xml:space="preserve">community </w:t>
      </w:r>
      <w:r w:rsidRPr="00CD56D4">
        <w:fldChar w:fldCharType="begin" w:fldLock="1"/>
      </w:r>
      <w:r>
        <w:instrText>ADDIN CSL_CITATION { "citationItems" : [ { "id" : "ITEM-1",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"article-journal",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Pr="00CD56D4">
        <w:fldChar w:fldCharType="separate"/>
      </w:r>
      <w:r w:rsidRPr="007D5DCA">
        <w:rPr>
          <w:noProof/>
        </w:rPr>
        <w:t>(Le Roux et al., 2016)</w:t>
      </w:r>
      <w:r w:rsidRPr="00CD56D4">
        <w:fldChar w:fldCharType="end"/>
      </w:r>
      <w:r>
        <w:t xml:space="preserve"> and </w:t>
      </w:r>
      <w:r w:rsidRPr="00D622B7">
        <w:t xml:space="preserve">may be a potential cause of variability </w:t>
      </w:r>
      <w:r>
        <w:t>in replicate</w:t>
      </w:r>
      <w:r w:rsidRPr="00D622B7">
        <w:t xml:space="preserve"> tank</w:t>
      </w:r>
      <w:r>
        <w:t xml:space="preserve"> performance and percent survival</w:t>
      </w:r>
      <w:r w:rsidRPr="00D622B7">
        <w:t>.</w:t>
      </w:r>
      <w:r>
        <w:t xml:space="preserve"> </w:t>
      </w:r>
      <w:r w:rsidRPr="00CD56D4">
        <w:t xml:space="preserve">However, a description of </w:t>
      </w:r>
      <w:r>
        <w:t>bacterial communities</w:t>
      </w:r>
      <w:r w:rsidRPr="00CD56D4">
        <w:t xml:space="preserve"> present in a</w:t>
      </w:r>
      <w:r>
        <w:t xml:space="preserve"> larval</w:t>
      </w:r>
      <w:r w:rsidRPr="00CD56D4">
        <w:t xml:space="preserve"> oyster hatchery and their </w:t>
      </w:r>
      <w:r>
        <w:t>response to probio</w:t>
      </w:r>
      <w:bookmarkStart w:id="0" w:name="_GoBack"/>
      <w:bookmarkEnd w:id="0"/>
      <w:r>
        <w:t>tic treatments</w:t>
      </w:r>
      <w:r w:rsidRPr="00CD56D4">
        <w:t xml:space="preserve"> </w:t>
      </w:r>
      <w:r>
        <w:t>has</w:t>
      </w:r>
      <w:r w:rsidRPr="00CD56D4">
        <w:t xml:space="preserve"> not</w:t>
      </w:r>
      <w:r>
        <w:t xml:space="preserve"> yet</w:t>
      </w:r>
      <w:r w:rsidRPr="00CD56D4">
        <w:t xml:space="preserve"> been determined.  </w:t>
      </w:r>
    </w:p>
    <w:p w14:paraId="5936E5CB" w14:textId="30B4381C" w:rsidR="002E5918" w:rsidRPr="00CD56D4" w:rsidRDefault="002E5918" w:rsidP="002E5918">
      <w:r w:rsidRPr="00CD56D4">
        <w:t xml:space="preserve">In this study, </w:t>
      </w:r>
      <w:r>
        <w:t xml:space="preserve">we analyzed </w:t>
      </w:r>
      <w:r w:rsidRPr="00CD56D4">
        <w:t xml:space="preserve">the structure and diversity of </w:t>
      </w:r>
      <w:r>
        <w:t>bacterial</w:t>
      </w:r>
      <w:r w:rsidRPr="00CD56D4">
        <w:t xml:space="preserve"> communities in larval oysters, rearing water, and tank biofilms </w:t>
      </w:r>
      <w:r>
        <w:t>over</w:t>
      </w:r>
      <w:r w:rsidR="00975287">
        <w:t xml:space="preserve"> </w:t>
      </w:r>
      <w:r>
        <w:t xml:space="preserve">time following treatment with the probiotic </w:t>
      </w:r>
      <w:r>
        <w:rPr>
          <w:i/>
        </w:rPr>
        <w:t xml:space="preserve">Bacillus pumilus </w:t>
      </w:r>
      <w:r>
        <w:lastRenderedPageBreak/>
        <w:t xml:space="preserve">RI06-95. We hypothesized that probiotic treatment has a cascading effect on the bacterial community structure and that this change may confer further protection against bacterial pathogens in the oyster larvae. </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77777777" w:rsidR="002E5918" w:rsidRPr="00CD56D4" w:rsidRDefault="002E5918" w:rsidP="002E5918">
      <w:r w:rsidRPr="00CD56D4">
        <w:t xml:space="preserve">The probiotic strain </w:t>
      </w:r>
      <w:r w:rsidRPr="00CD56D4">
        <w:rPr>
          <w:i/>
        </w:rPr>
        <w:t>Bacillus pumilus</w:t>
      </w:r>
      <w:r w:rsidRPr="00CD56D4">
        <w:t xml:space="preserve"> RI06-95 was previously isolated from a marine sponge from the Narrow River in Rhode Island </w:t>
      </w:r>
      <w:r w:rsidRPr="00CD56D4">
        <w:fldChar w:fldCharType="begin" w:fldLock="1"/>
      </w:r>
      <w:r>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"mendeley" : { "formattedCitation" : "(Socha, 2008)", "plainTextFormattedCitation" : "(Socha, 2008)", "previouslyFormattedCitation" : "(Socha, 2008)" }, "properties" : { "formattedCitation" : "(Socha 2008)", "plainCitation" : "(Socha 2008)" }, "schema" : "https://github.com/citation-style-language/schema/raw/master/csl-citation.json" }</w:instrText>
      </w:r>
      <w:r w:rsidRPr="00CD56D4">
        <w:fldChar w:fldCharType="separate"/>
      </w:r>
      <w:r w:rsidRPr="007D5DCA">
        <w:rPr>
          <w:noProof/>
        </w:rPr>
        <w:t>(Socha, 2008)</w:t>
      </w:r>
      <w:r w:rsidRPr="00CD56D4">
        <w:fldChar w:fldCharType="end"/>
      </w:r>
      <w:r w:rsidRPr="00CD56D4">
        <w:t xml:space="preserve"> and selected as a candidate probiotic by showing </w:t>
      </w:r>
      <w:r w:rsidRPr="00CD56D4">
        <w:rPr>
          <w:lang w:eastAsia="ko-KR"/>
        </w:rPr>
        <w:t xml:space="preserve">protection of eastern oyster </w:t>
      </w:r>
      <w:r w:rsidRPr="00CD56D4">
        <w:t>(</w:t>
      </w:r>
      <w:proofErr w:type="spellStart"/>
      <w:r w:rsidRPr="00CD56D4">
        <w:rPr>
          <w:i/>
        </w:rPr>
        <w:t>C</w:t>
      </w:r>
      <w:r>
        <w:rPr>
          <w:i/>
        </w:rPr>
        <w:t>roassostrea</w:t>
      </w:r>
      <w:proofErr w:type="spellEnd"/>
      <w:r w:rsidRPr="00CD56D4">
        <w:rPr>
          <w:i/>
        </w:rPr>
        <w:t xml:space="preserve"> virginica</w:t>
      </w:r>
      <w:r w:rsidRPr="00CD56D4">
        <w:t>)</w:t>
      </w:r>
      <w:r w:rsidRPr="00CD56D4">
        <w:rPr>
          <w:lang w:eastAsia="ko-KR"/>
        </w:rPr>
        <w:t xml:space="preserve"> larvae </w:t>
      </w:r>
      <w:r>
        <w:rPr>
          <w:lang w:eastAsia="ko-KR"/>
        </w:rPr>
        <w:t>in</w:t>
      </w:r>
      <w:r w:rsidRPr="00CD56D4">
        <w:rPr>
          <w:lang w:eastAsia="ko-KR"/>
        </w:rPr>
        <w:t xml:space="preserve"> challenge</w:t>
      </w:r>
      <w:r>
        <w:rPr>
          <w:lang w:eastAsia="ko-KR"/>
        </w:rPr>
        <w:t xml:space="preserve"> experiments with</w:t>
      </w:r>
      <w:r w:rsidRPr="00CD56D4">
        <w:rPr>
          <w:i/>
          <w:iCs/>
        </w:rPr>
        <w:t xml:space="preserve"> Vibrio </w:t>
      </w:r>
      <w:proofErr w:type="spellStart"/>
      <w:r w:rsidRPr="00CD56D4">
        <w:rPr>
          <w:bCs/>
          <w:i/>
        </w:rPr>
        <w:t>coralliilyticus</w:t>
      </w:r>
      <w:proofErr w:type="spellEnd"/>
      <w:r w:rsidRPr="00CD56D4">
        <w:rPr>
          <w:i/>
          <w:iCs/>
        </w:rPr>
        <w:t>/</w:t>
      </w:r>
      <w:proofErr w:type="spellStart"/>
      <w:r w:rsidRPr="00CD56D4">
        <w:rPr>
          <w:i/>
          <w:iCs/>
        </w:rPr>
        <w:t>tubiashii</w:t>
      </w:r>
      <w:proofErr w:type="spellEnd"/>
      <w:r w:rsidRPr="00CD56D4">
        <w:rPr>
          <w:i/>
          <w:iCs/>
        </w:rPr>
        <w:t xml:space="preserve"> </w:t>
      </w:r>
      <w:r w:rsidRPr="00CD56D4">
        <w:rPr>
          <w:iCs/>
        </w:rPr>
        <w:t>RE22</w:t>
      </w:r>
      <w:r w:rsidRPr="00CD56D4">
        <w:rPr>
          <w:i/>
          <w:iCs/>
        </w:rPr>
        <w:t xml:space="preserve"> </w:t>
      </w:r>
      <w:r w:rsidRPr="00CD56D4">
        <w:rPr>
          <w:iCs/>
        </w:rPr>
        <w:fldChar w:fldCharType="begin" w:fldLock="1"/>
      </w:r>
      <w:r>
        <w:rPr>
          <w:iCs/>
        </w:rPr>
        <w:instrText>ADDIN CSL_CITATION { "citationID" : "e171ftlpd",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"formattedCitation" : "(Karim et al. 2013)", "plainCitation" : "(Karim et al. 2013)" }, "schema" : "https://github.com/citation-style-language/schema/raw/master/csl-citation.json" }</w:instrText>
      </w:r>
      <w:r w:rsidRPr="00CD56D4">
        <w:rPr>
          <w:iCs/>
        </w:rPr>
        <w:fldChar w:fldCharType="separate"/>
      </w:r>
      <w:r w:rsidRPr="007D5DCA">
        <w:rPr>
          <w:iCs/>
          <w:noProof/>
        </w:rPr>
        <w:t>(Karim et al., 2013)</w:t>
      </w:r>
      <w:r w:rsidRPr="00CD56D4">
        <w:rPr>
          <w:iCs/>
        </w:rPr>
        <w:fldChar w:fldCharType="end"/>
      </w:r>
      <w:r w:rsidRPr="00CD56D4">
        <w:rPr>
          <w:iCs/>
        </w:rPr>
        <w:t xml:space="preserve">. </w:t>
      </w:r>
      <w:r w:rsidRPr="00CD56D4">
        <w:t xml:space="preserve">The RI06-95 strain was cultured in yeast peptone with 3% </w:t>
      </w:r>
      <w:proofErr w:type="spellStart"/>
      <w:r w:rsidRPr="00CD56D4">
        <w:t>NaCl</w:t>
      </w:r>
      <w:proofErr w:type="spellEnd"/>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 Additionally, serial dilution and spot plating on YP30 agar plates were used to determine the colony forming units (CFU) of actual bacterial suspension.</w:t>
      </w:r>
    </w:p>
    <w:p w14:paraId="40AD849D" w14:textId="77777777" w:rsidR="002B224F" w:rsidRDefault="002B224F" w:rsidP="002B224F">
      <w:pPr>
        <w:pStyle w:val="Heading2"/>
      </w:pPr>
      <w:r>
        <w:t>Experimental Design and Sample Collection</w:t>
      </w:r>
    </w:p>
    <w:p w14:paraId="1747BE03" w14:textId="77777777" w:rsidR="002E5918" w:rsidRPr="00CD56D4" w:rsidRDefault="002E5918" w:rsidP="002E5918">
      <w:r w:rsidRPr="00CD56D4">
        <w:t>Eastern oysters (</w:t>
      </w:r>
      <w:r w:rsidRPr="00CD56D4">
        <w:rPr>
          <w:i/>
        </w:rPr>
        <w:t>Crassostrea virginica</w:t>
      </w:r>
      <w:r w:rsidRPr="00CD56D4">
        <w:t xml:space="preserve">) were spawned at the Blount Shellfish Hatchery at Roger William University (Bristol, RI, USA) following standard procedures </w:t>
      </w:r>
      <w:r w:rsidRPr="00CD56D4">
        <w:fldChar w:fldCharType="begin" w:fldLock="1"/>
      </w:r>
      <w:r>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Pr="00CD56D4">
        <w:fldChar w:fldCharType="separate"/>
      </w:r>
      <w:r w:rsidRPr="007D5DCA">
        <w:rPr>
          <w:noProof/>
        </w:rPr>
        <w:t>(Helm et al., 2004)</w:t>
      </w:r>
      <w:r w:rsidRPr="00CD56D4">
        <w:fldChar w:fldCharType="end"/>
      </w:r>
      <w:r w:rsidRPr="00CD56D4">
        <w:t xml:space="preserve">. </w:t>
      </w:r>
      <w:r>
        <w:t>Spawning is referred to</w:t>
      </w:r>
      <w:r w:rsidRPr="00CD56D4">
        <w:t xml:space="preserve"> as Day 0</w:t>
      </w:r>
      <w:r>
        <w:t xml:space="preserve"> throughout the manuscript</w:t>
      </w:r>
      <w:r w:rsidRPr="00CD56D4">
        <w:t>. Larvae (1</w:t>
      </w:r>
      <w:r>
        <w:t>-</w:t>
      </w:r>
      <w:r w:rsidRPr="00CD56D4">
        <w:t xml:space="preserve">day old) were distributed and maintained in triplicate 120 L conical tanks </w:t>
      </w:r>
      <w:r>
        <w:t>for each</w:t>
      </w:r>
      <w:r w:rsidRPr="00CD56D4">
        <w:t xml:space="preserve"> treatment. Tanks were randomly assigned to treatments including no probiotics (control) and probiotic</w:t>
      </w:r>
      <w:r>
        <w:t xml:space="preserve"> treatment with </w:t>
      </w:r>
      <w:r>
        <w:rPr>
          <w:i/>
        </w:rPr>
        <w:t>B. pumilus</w:t>
      </w:r>
      <w:r w:rsidRPr="00CD56D4">
        <w:t xml:space="preserve"> RI06-95. </w:t>
      </w:r>
      <w:r>
        <w:rPr>
          <w:i/>
        </w:rPr>
        <w:t>B. pumilus</w:t>
      </w:r>
      <w:r w:rsidRPr="00CD56D4">
        <w:t xml:space="preserve"> RI06-95 were administered </w:t>
      </w:r>
      <w:r>
        <w:t>daily at</w:t>
      </w:r>
      <w:r w:rsidRPr="00CD56D4">
        <w:t xml:space="preserve"> 10</w:t>
      </w:r>
      <w:r w:rsidRPr="00CD56D4">
        <w:rPr>
          <w:vertAlign w:val="superscript"/>
        </w:rPr>
        <w:t>4</w:t>
      </w:r>
      <w:r w:rsidRPr="00CD56D4">
        <w:t xml:space="preserve"> CFU/mL to non-control tanks </w:t>
      </w:r>
      <w:r>
        <w:t>a</w:t>
      </w:r>
      <w:r w:rsidRPr="00CD56D4">
        <w:t xml:space="preserve">fter being mixed with an algal feed. The microalgae strains used throughout the trial were </w:t>
      </w:r>
      <w:proofErr w:type="spellStart"/>
      <w:r w:rsidRPr="00CD56D4">
        <w:rPr>
          <w:i/>
        </w:rPr>
        <w:t>Chaetoceros</w:t>
      </w:r>
      <w:proofErr w:type="spellEnd"/>
      <w:r w:rsidRPr="00CD56D4">
        <w:rPr>
          <w:i/>
        </w:rPr>
        <w:t xml:space="preserve"> </w:t>
      </w:r>
      <w:proofErr w:type="spellStart"/>
      <w:r w:rsidRPr="00CD56D4">
        <w:rPr>
          <w:i/>
        </w:rPr>
        <w:t>muelleri</w:t>
      </w:r>
      <w:proofErr w:type="spellEnd"/>
      <w:r w:rsidRPr="00CD56D4">
        <w:t xml:space="preserve"> (CCMP1316), </w:t>
      </w:r>
      <w:proofErr w:type="spellStart"/>
      <w:r w:rsidRPr="00CD56D4">
        <w:rPr>
          <w:i/>
        </w:rPr>
        <w:t>Isochrysis</w:t>
      </w:r>
      <w:proofErr w:type="spellEnd"/>
      <w:r w:rsidRPr="00CD56D4">
        <w:rPr>
          <w:i/>
        </w:rPr>
        <w:t xml:space="preserve"> </w:t>
      </w:r>
      <w:proofErr w:type="spellStart"/>
      <w:r w:rsidRPr="00CD56D4">
        <w:rPr>
          <w:i/>
        </w:rPr>
        <w:t>galbana</w:t>
      </w:r>
      <w:proofErr w:type="spellEnd"/>
      <w:r w:rsidRPr="00CD56D4">
        <w:t xml:space="preserve"> (CCMP1323), </w:t>
      </w:r>
      <w:proofErr w:type="spellStart"/>
      <w:r w:rsidRPr="00CD56D4">
        <w:rPr>
          <w:i/>
        </w:rPr>
        <w:t>Tisochrysis</w:t>
      </w:r>
      <w:proofErr w:type="spellEnd"/>
      <w:r w:rsidRPr="00CD56D4">
        <w:rPr>
          <w:i/>
        </w:rPr>
        <w:t xml:space="preserve"> lutea/</w:t>
      </w:r>
      <w:proofErr w:type="spellStart"/>
      <w:r w:rsidRPr="00CD56D4">
        <w:rPr>
          <w:i/>
        </w:rPr>
        <w:t>Isochrysis</w:t>
      </w:r>
      <w:proofErr w:type="spellEnd"/>
      <w:r w:rsidRPr="00CD56D4">
        <w:rPr>
          <w:i/>
        </w:rPr>
        <w:t xml:space="preserve"> </w:t>
      </w:r>
      <w:proofErr w:type="spellStart"/>
      <w:r w:rsidRPr="00CD56D4">
        <w:t>sp</w:t>
      </w:r>
      <w:proofErr w:type="spellEnd"/>
      <w:r w:rsidRPr="00CD56D4">
        <w:t xml:space="preserve"> T-ISO (CCMP1324), </w:t>
      </w:r>
      <w:r w:rsidRPr="00CD56D4">
        <w:rPr>
          <w:i/>
        </w:rPr>
        <w:t xml:space="preserve">Pavlova </w:t>
      </w:r>
      <w:proofErr w:type="spellStart"/>
      <w:r w:rsidRPr="00CD56D4">
        <w:rPr>
          <w:i/>
        </w:rPr>
        <w:t>pinguis</w:t>
      </w:r>
      <w:proofErr w:type="spellEnd"/>
      <w:r w:rsidRPr="00CD56D4">
        <w:t xml:space="preserve"> (CCMP609), </w:t>
      </w:r>
      <w:r w:rsidRPr="00CD56D4">
        <w:rPr>
          <w:i/>
        </w:rPr>
        <w:t xml:space="preserve">Pavlova </w:t>
      </w:r>
      <w:proofErr w:type="spellStart"/>
      <w:r w:rsidRPr="00CD56D4">
        <w:rPr>
          <w:i/>
        </w:rPr>
        <w:t>lutheri</w:t>
      </w:r>
      <w:proofErr w:type="spellEnd"/>
      <w:r w:rsidRPr="00CD56D4">
        <w:t xml:space="preserve"> (CCMP1325), </w:t>
      </w:r>
      <w:proofErr w:type="spellStart"/>
      <w:r w:rsidRPr="00CD56D4">
        <w:rPr>
          <w:i/>
        </w:rPr>
        <w:t>Tetraselmis</w:t>
      </w:r>
      <w:proofErr w:type="spellEnd"/>
      <w:r w:rsidRPr="00CD56D4">
        <w:t xml:space="preserve"> sp. (CCMP892), and </w:t>
      </w:r>
      <w:proofErr w:type="spellStart"/>
      <w:r w:rsidRPr="00CD56D4">
        <w:rPr>
          <w:i/>
        </w:rPr>
        <w:t>Thalassiosira</w:t>
      </w:r>
      <w:proofErr w:type="spellEnd"/>
      <w:r w:rsidRPr="00CD56D4">
        <w:rPr>
          <w:i/>
        </w:rPr>
        <w:t xml:space="preserve"> </w:t>
      </w:r>
      <w:proofErr w:type="spellStart"/>
      <w:r w:rsidRPr="00CD56D4">
        <w:rPr>
          <w:i/>
        </w:rPr>
        <w:t>weisflogii</w:t>
      </w:r>
      <w:proofErr w:type="spellEnd"/>
      <w:r w:rsidRPr="00CD56D4">
        <w:t xml:space="preserve"> (CCMP1336). </w:t>
      </w:r>
      <w:r>
        <w:t>Experimental t</w:t>
      </w:r>
      <w:r w:rsidRPr="00CD56D4">
        <w:t>anks were drained every other day</w:t>
      </w:r>
      <w:r>
        <w:t>, and replenished with clean UV-filtered and sterilized water.</w:t>
      </w:r>
    </w:p>
    <w:p w14:paraId="365148E4" w14:textId="77777777" w:rsidR="002E5918" w:rsidRPr="00CD56D4" w:rsidRDefault="002E5918" w:rsidP="002E5918">
      <w:pPr>
        <w:rPr>
          <w:b/>
          <w:i/>
        </w:rPr>
      </w:pPr>
      <w:r w:rsidRPr="00CD56D4">
        <w:t xml:space="preserve">Rearing water (1 – 2 L) was collected from each of the triplicate tanks during drain-down and filtered </w:t>
      </w:r>
      <w:r>
        <w:t>over</w:t>
      </w:r>
      <w:r w:rsidRPr="00CD56D4">
        <w:t xml:space="preserve"> a 0.22 </w:t>
      </w:r>
      <w:proofErr w:type="spellStart"/>
      <w:r w:rsidRPr="00CD56D4">
        <w:t>μm</w:t>
      </w:r>
      <w:proofErr w:type="spellEnd"/>
      <w:r w:rsidRPr="00CD56D4">
        <w:t xml:space="preserve"> Sterivex filter (Millipore, </w:t>
      </w:r>
      <w:proofErr w:type="spellStart"/>
      <w:r w:rsidRPr="00CD56D4">
        <w:t>Millford</w:t>
      </w:r>
      <w:proofErr w:type="spellEnd"/>
      <w:r w:rsidRPr="00CD56D4">
        <w:t xml:space="preserve">, MA, USA). The Sterivex filters were immediately frozen </w:t>
      </w:r>
      <w:r>
        <w:t xml:space="preserve">and stored </w:t>
      </w:r>
      <w:r w:rsidRPr="00CD56D4">
        <w:t>at -</w:t>
      </w:r>
      <w:r>
        <w:t>8</w:t>
      </w:r>
      <w:r w:rsidRPr="00CD56D4">
        <w:t xml:space="preserve">0 °C until DNA extraction. Biofilm swab samples were collected from inside of each tank surface by swabbing with sterile swabs (approximately 144 cm in length) and stored in </w:t>
      </w:r>
      <w:proofErr w:type="spellStart"/>
      <w:r w:rsidRPr="00CD56D4">
        <w:t>RNAlater</w:t>
      </w:r>
      <w:proofErr w:type="spellEnd"/>
      <w:r w:rsidRPr="00CD56D4">
        <w:t xml:space="preserve">. Oyster larvae were passed through a 55 </w:t>
      </w:r>
      <w:proofErr w:type="spellStart"/>
      <w:r w:rsidRPr="00CD56D4">
        <w:t>μm</w:t>
      </w:r>
      <w:proofErr w:type="spellEnd"/>
      <w:r w:rsidRPr="00CD56D4">
        <w:t xml:space="preserve"> sieve for drain-down water changes at the hatchery, and 10 ml of oyster larvae from each tank (about 150 – 1500 larvae) were placed into a sterile tube. In the laboratory, oyster larvae were </w:t>
      </w:r>
      <w:r>
        <w:t>collected on</w:t>
      </w:r>
      <w:r w:rsidRPr="00CD56D4">
        <w:t xml:space="preserve"> a 40 </w:t>
      </w:r>
      <w:proofErr w:type="spellStart"/>
      <w:r w:rsidRPr="00CD56D4">
        <w:t>μm</w:t>
      </w:r>
      <w:proofErr w:type="spellEnd"/>
      <w:r w:rsidRPr="00CD56D4">
        <w:t xml:space="preserve"> nylon membrane and rinsed with filtered sterile seawater (FSSW) to reduce residual environmental bacteria. Swab and larvae samples were immediately flash frozen in liquid nitrogen and stored at -80 °C until DNA extraction. All sample types were collected </w:t>
      </w:r>
      <w:r>
        <w:t>during</w:t>
      </w:r>
      <w:r w:rsidRPr="00CD56D4">
        <w:t xml:space="preserve"> Trials 1 and 2, but only water samples were collected </w:t>
      </w:r>
      <w:r>
        <w:t>during</w:t>
      </w:r>
      <w:r w:rsidRPr="00CD56D4">
        <w:t xml:space="preserve"> Trial 3. Table 1 includes a summary of Trials, including collection dates and sample types.</w:t>
      </w:r>
    </w:p>
    <w:p w14:paraId="5BC5625C" w14:textId="77777777" w:rsidR="002B224F" w:rsidRPr="002B224F" w:rsidRDefault="002B224F" w:rsidP="002B224F"/>
    <w:p w14:paraId="3E5B4FC5" w14:textId="77777777" w:rsidR="002B224F" w:rsidRDefault="002B224F" w:rsidP="002B224F">
      <w:pPr>
        <w:pStyle w:val="Heading2"/>
      </w:pPr>
      <w:r w:rsidRPr="002B224F">
        <w:t>DNA Extraction, Amplification, and Sequencing</w:t>
      </w:r>
    </w:p>
    <w:p w14:paraId="3B125C5A" w14:textId="77777777" w:rsidR="002E5918" w:rsidRPr="00EC538F" w:rsidRDefault="002E5918" w:rsidP="002E5918">
      <w:pPr>
        <w:rPr>
          <w:shd w:val="clear" w:color="auto" w:fill="FFFFFF"/>
        </w:rPr>
      </w:pPr>
      <w:r w:rsidRPr="00CD56D4">
        <w:lastRenderedPageBreak/>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t xml:space="preserve">light </w:t>
      </w:r>
      <w:r w:rsidRPr="00CD56D4">
        <w:t>modifications</w:t>
      </w:r>
      <w:r>
        <w:t xml:space="preserve"> detailed below</w:t>
      </w:r>
      <w:r w:rsidRPr="00CD56D4">
        <w:t xml:space="preserve">. In brief, pooled oyster larvae were ground in a mortar with a sterile pestle and then placed into bead tubes for extraction. The cotton tops of the swabs were cut off directly into bead tubes. Bead tubes were incubated at 65 °C for 10 min and then shaken horizontally at maximum speed for 10 min using the MO BIO vortex adaptor. Following extraction, all </w:t>
      </w:r>
      <w:r w:rsidRPr="00CD56D4">
        <w:rPr>
          <w:shd w:val="clear" w:color="auto" w:fill="FFFFFF"/>
        </w:rPr>
        <w:t>DNA concentrations were 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462E3F57" w:rsidR="006A232A" w:rsidRPr="002140D2" w:rsidRDefault="006A232A" w:rsidP="006A232A">
      <w:pPr>
        <w:rPr>
          <w:rFonts w:eastAsia="Times New Roman"/>
        </w:rPr>
      </w:pPr>
      <w:r w:rsidRPr="00CD56D4">
        <w:rPr>
          <w:rFonts w:eastAsia="Times New Roman"/>
        </w:rPr>
        <w:t>16S r</w:t>
      </w:r>
      <w:r w:rsidR="00AF611C">
        <w:rPr>
          <w:rFonts w:eastAsia="Times New Roman"/>
        </w:rPr>
        <w:t>D</w:t>
      </w:r>
      <w:r w:rsidRPr="00CD56D4">
        <w:rPr>
          <w:rFonts w:eastAsia="Times New Roman"/>
        </w:rPr>
        <w:t>NA gene amplicon analysis was performed using</w:t>
      </w:r>
      <w:commentRangeStart w:id="1"/>
      <w:r w:rsidRPr="00CD56D4">
        <w:rPr>
          <w:rFonts w:eastAsia="Times New Roman"/>
        </w:rPr>
        <w:t xml:space="preserve"> </w:t>
      </w:r>
      <w:r w:rsidRPr="0054719F">
        <w:rPr>
          <w:rFonts w:eastAsia="Times New Roman"/>
          <w:highlight w:val="yellow"/>
        </w:rPr>
        <w:t>515F/806R primers to amplify the V4 region</w:t>
      </w:r>
      <w:r w:rsidRPr="00CD56D4">
        <w:rPr>
          <w:rFonts w:eastAsia="Times New Roman"/>
        </w:rPr>
        <w:t xml:space="preserve"> </w:t>
      </w:r>
      <w:commentRangeEnd w:id="1"/>
      <w:r w:rsidRPr="00CD56D4">
        <w:rPr>
          <w:rStyle w:val="CommentReference"/>
        </w:rPr>
        <w:commentReference w:id="1"/>
      </w:r>
      <w:r w:rsidRPr="00CD56D4">
        <w:rPr>
          <w:rFonts w:eastAsia="Times New Roman"/>
        </w:rPr>
        <w:t xml:space="preserve">(Trials 1 and 2) or 967F/1064R primers to amplify the V6 region (Trial 3). </w:t>
      </w:r>
      <w:r>
        <w:rPr>
          <w:rFonts w:eastAsia="Times New Roman"/>
        </w:rPr>
        <w:t xml:space="preserve">The V4 region was used in Trials 1 and 2 for better taxonomic resolution of all sample types and the V6 region was used in Trial 3 for independent confirmation with greater sequencing depth. </w:t>
      </w:r>
      <w:r w:rsidRPr="00CD56D4">
        <w:rPr>
          <w:rFonts w:eastAsia="Times New Roman"/>
        </w:rPr>
        <w:t xml:space="preserve">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Pr="00CD56D4">
        <w:rPr>
          <w:rFonts w:eastAsia="Times New Roman"/>
        </w:rPr>
        <w:fldChar w:fldCharType="separate"/>
      </w:r>
      <w:r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w:t>
      </w:r>
      <w:proofErr w:type="spellStart"/>
      <w:r w:rsidRPr="00CD56D4">
        <w:rPr>
          <w:rFonts w:eastAsia="Times New Roman"/>
        </w:rPr>
        <w:t>bp</w:t>
      </w:r>
      <w:proofErr w:type="spellEnd"/>
      <w:r w:rsidRPr="00CD56D4">
        <w:rPr>
          <w:rFonts w:eastAsia="Times New Roman"/>
        </w:rPr>
        <w:t xml:space="preserve">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w:t>
      </w:r>
      <w:proofErr w:type="spellStart"/>
      <w:r w:rsidRPr="00CD56D4">
        <w:rPr>
          <w:rFonts w:eastAsia="Times New Roman"/>
        </w:rPr>
        <w:t>bp</w:t>
      </w:r>
      <w:proofErr w:type="spellEnd"/>
      <w:r w:rsidRPr="00CD56D4">
        <w:rPr>
          <w:rFonts w:eastAsia="Times New Roman"/>
        </w:rPr>
        <w:t xml:space="preserve"> </w:t>
      </w:r>
      <w:r>
        <w:rPr>
          <w:rFonts w:eastAsia="Times New Roman"/>
        </w:rPr>
        <w:t xml:space="preserve">double strand </w:t>
      </w:r>
      <w:r w:rsidRPr="00CD56D4">
        <w:rPr>
          <w:rFonts w:eastAsia="Times New Roman"/>
        </w:rPr>
        <w:t>reads</w:t>
      </w:r>
      <w:r>
        <w:rPr>
          <w:rFonts w:eastAsia="Times New Roman"/>
        </w:rPr>
        <w:t xml:space="preserve"> with full overlap of the V6 region</w:t>
      </w:r>
      <w:r w:rsidRPr="00CD56D4">
        <w:rPr>
          <w:rFonts w:eastAsia="Times New Roman"/>
        </w:rPr>
        <w:t xml:space="preserve">. </w:t>
      </w:r>
    </w:p>
    <w:p w14:paraId="119F487A" w14:textId="77777777" w:rsidR="002B224F" w:rsidRDefault="002B224F" w:rsidP="002B224F">
      <w:pPr>
        <w:pStyle w:val="Heading2"/>
      </w:pPr>
      <w:r>
        <w:t>Processing of Sequencing Data</w:t>
      </w:r>
    </w:p>
    <w:p w14:paraId="3CA647E7" w14:textId="77777777"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fldChar w:fldCharType="separate"/>
      </w:r>
      <w:r w:rsidRPr="007D5DCA">
        <w:rPr>
          <w:noProof/>
        </w:rPr>
        <w:t>(Bolger et al., 2014)</w:t>
      </w:r>
      <w:r>
        <w:fldChar w:fldCharType="end"/>
      </w:r>
      <w:r>
        <w:t xml:space="preserve">. All sequences less &lt;200 </w:t>
      </w:r>
      <w:proofErr w:type="spellStart"/>
      <w:r>
        <w:t>bp</w:t>
      </w:r>
      <w:proofErr w:type="spellEnd"/>
      <w:r>
        <w:t xml:space="preserve">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instrText>ADDIN CSL_CITATION { "citationItems" : [ { "id" : "ITEM-1", "itemData" : { "DOI" : "10.1371/JOURNAL.PONE.0066643", "ISSN" : "1932-6203",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instrText>ADDIN CSL_CITATION { "citationItems" : [ { "id" : "ITEM-1", "itemData" : { "DOI" : "10.1186/1471-2105-15-41", "ISSN" : "1471-2105", "abstract" : "The advent of next-generation DNA sequencing platforms has revolutionized molecular microbial ecology by making the detailed analysis of complex communities over time and space a tractable research pursuit for small research groups. However, the ability to generate 105\u2013108 reads with relative ease brings with it many downstream complications. Beyond the computational resources and skills needed to process and analyze data, it is difficult to compare datasets in an intuitive and interactive manner that leads to hypothesis generation and testing. We developed the free web service VAMPS (Visualization and Analysis of Microbial Population Structures, \n                    http://vamps.mbl.edu\n                    \n                  )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collaborators\u2019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instrText>ADDIN CSL_CITATION { "citationItems" : [ { "id" : "ITEM-1", "itemData" : { "DOI" : "10.1111/2041-210X.12114",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"dropping-particle" : "", "family" : "Freckleton", "given" : "Robert", "non-dropping-particle" : "", "parse-names" : false, "suffix" : "" } ], "container-title" : "Methods in ecology and evolution", "id" : "ITEM-1", "issue" : "12", "issued" : { "date-parts" : [ [ "2013", "12", "1" ] ] }, "page" : "1111",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77777777" w:rsidR="00B116F8" w:rsidRDefault="00B116F8" w:rsidP="00B116F8">
      <w:r>
        <w:t xml:space="preserve">All descriptive and statistical analyses were performed in the R statistical computing environment with the </w:t>
      </w:r>
      <w:r>
        <w:rPr>
          <w:i/>
        </w:rPr>
        <w:t>vegan</w:t>
      </w:r>
      <w:r>
        <w:t xml:space="preserve"> and </w:t>
      </w:r>
      <w:r>
        <w:rPr>
          <w:i/>
        </w:rPr>
        <w:t>phyloseq</w:t>
      </w:r>
      <w:r>
        <w:t xml:space="preserve"> packages. Overall diversity values were calculated for each sample at the order level using the </w:t>
      </w:r>
      <w:r>
        <w:rPr>
          <w:i/>
        </w:rPr>
        <w:t>vegan</w:t>
      </w:r>
      <w:r>
        <w:t xml:space="preserve"> package Version 2.4-1 </w:t>
      </w:r>
      <w:r>
        <w:fldChar w:fldCharType="begin" w:fldLock="1"/>
      </w:r>
      <w:r>
        <w:instrText>ADDIN CSL_CITATION { "citationItems" : [ { "id" : "ITEM-1", "itemData" : { "DOI" : "10.1111/j.1654-1103.2003.tb02228.x", "ISSN" : "11009233",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"article-journal",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fldChar w:fldCharType="separate"/>
      </w:r>
      <w:r w:rsidRPr="007D5DCA">
        <w:rPr>
          <w:noProof/>
        </w:rPr>
        <w:t>(Dixon, 2003)</w:t>
      </w:r>
      <w:r>
        <w:fldChar w:fldCharType="end"/>
      </w:r>
      <w:r>
        <w:t xml:space="preserve">. Non-metric dimensional analysis (NMDS) was used to determine the influence of time, probiotic treatment, or sample type on the bacterial community composition, based on methods by </w:t>
      </w:r>
      <w:r>
        <w:fldChar w:fldCharType="begin" w:fldLock="1"/>
      </w:r>
      <w:r>
        <w:instrText>ADDIN CSL_CITATION { "citationItems" : [ { "id" : "ITEM-1", "itemData" : { "DOI" : "10.1111/1751-7915.12334", "ISSN" : "17517915",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The Bray-Curtis dissimilarity metric was used with k=2 for 50 iterations and 95% confidence intervals were plotted. Additionally</w:t>
      </w:r>
      <w:commentRangeStart w:id="2"/>
      <w:r>
        <w:t xml:space="preserve">, relative abundances of specific taxa </w:t>
      </w:r>
      <w:commentRangeEnd w:id="2"/>
      <w:r>
        <w:rPr>
          <w:rStyle w:val="CommentReference"/>
        </w:rPr>
        <w:commentReference w:id="2"/>
      </w:r>
      <w:r>
        <w:t xml:space="preserve">were extracted and plotted according to treatment and time. </w:t>
      </w:r>
    </w:p>
    <w:p w14:paraId="68C871DE" w14:textId="77777777" w:rsidR="0026252E" w:rsidRDefault="0026252E" w:rsidP="0026252E">
      <w:r>
        <w:lastRenderedPageBreak/>
        <w:t xml:space="preserve">A co-occurrence network was generated with normalized taxa counts at the Order level from water samples collected on the final timepoint in each trial (Trial 1: Day 12, Trial 2: Day 9, Trial 3: Day 12),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instrText>ADDIN CSL_CITATION { "citationItems" : [ { "id" : "ITEM-1", "itemData" : { "DOI" : "10.1371/journal.pone.0061217", "ISSN" : "1932-6203",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104 taxa (nodes) and 440 relationships (edges) was exported to </w:t>
      </w:r>
      <w:proofErr w:type="spellStart"/>
      <w:r>
        <w:t>Cytoscape</w:t>
      </w:r>
      <w:proofErr w:type="spellEnd"/>
      <w:r>
        <w:t xml:space="preserve"> Version 3.6.0 for visualization and analysis </w:t>
      </w:r>
      <w:r>
        <w:fldChar w:fldCharType="begin" w:fldLock="1"/>
      </w:r>
      <w:r>
        <w:instrText>ADDIN CSL_CITATION { "citationItems" : [ { "id" : "ITEM-1", "itemData" : { "DOI" : "10.1101/gr.1239303",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2881166), and discrete shape and continuous color according to whether the taxa are more abundant in the control or probiotic-treated samples. </w:t>
      </w:r>
    </w:p>
    <w:p w14:paraId="47317B86" w14:textId="77777777" w:rsidR="00BF57B9" w:rsidRDefault="00BF57B9" w:rsidP="001630B7"/>
    <w:p w14:paraId="5D56D9F0" w14:textId="77777777" w:rsidR="001D5C23" w:rsidRDefault="001444D0" w:rsidP="001D5C23">
      <w:pPr>
        <w:pStyle w:val="Heading1"/>
      </w:pPr>
      <w:r>
        <w:t>Results</w:t>
      </w:r>
    </w:p>
    <w:p w14:paraId="08FDAB24" w14:textId="2A1BC219" w:rsidR="001C1882" w:rsidRDefault="001C1882" w:rsidP="001444D0">
      <w:pPr>
        <w:pStyle w:val="Heading2"/>
      </w:pPr>
      <w:r>
        <w:t xml:space="preserve">Probiotics Protect Larvae Against </w:t>
      </w:r>
      <w:r>
        <w:rPr>
          <w:i/>
        </w:rPr>
        <w:t xml:space="preserve">Vibrio </w:t>
      </w:r>
      <w:r>
        <w:t>Challenge</w:t>
      </w:r>
    </w:p>
    <w:p w14:paraId="137E99BC" w14:textId="77777777" w:rsidR="007B4A5C" w:rsidRDefault="001C1882" w:rsidP="001C1882">
      <w:commentRangeStart w:id="3"/>
      <w:commentRangeStart w:id="4"/>
      <w:r w:rsidRPr="00D5765C">
        <w:t xml:space="preserve">Previously </w:t>
      </w:r>
      <w:commentRangeEnd w:id="3"/>
      <w:r w:rsidR="00492CA9">
        <w:rPr>
          <w:rStyle w:val="CommentReference"/>
        </w:rPr>
        <w:commentReference w:id="3"/>
      </w:r>
      <w:r w:rsidRPr="00D5765C">
        <w:t xml:space="preserve">published data shows…? Figure S1. </w:t>
      </w:r>
      <w:commentRangeEnd w:id="4"/>
      <w:r w:rsidR="00D5765C" w:rsidRPr="00D5765C">
        <w:rPr>
          <w:rStyle w:val="CommentReference"/>
        </w:rPr>
        <w:commentReference w:id="4"/>
      </w:r>
    </w:p>
    <w:p w14:paraId="1412F84E" w14:textId="2A43445D" w:rsidR="001C1882" w:rsidRDefault="001C1882" w:rsidP="001C1882">
      <w:r>
        <w:t xml:space="preserve">Refer to </w:t>
      </w:r>
      <w:r>
        <w:fldChar w:fldCharType="begin" w:fldLock="1"/>
      </w:r>
      <w:r w:rsidR="007D5DCA">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"&lt;sup&gt;15&lt;/sup&gt;" }, "properties" : {  }, "schema" : "https://github.com/citation-style-language/schema/raw/master/csl-citation.json" }</w:instrText>
      </w:r>
      <w:r>
        <w:fldChar w:fldCharType="separate"/>
      </w:r>
      <w:r w:rsidR="007D5DCA" w:rsidRPr="007D5DCA">
        <w:rPr>
          <w:noProof/>
        </w:rPr>
        <w:t>(Sohn et al., 2016)</w:t>
      </w:r>
      <w:r>
        <w:fldChar w:fldCharType="end"/>
      </w:r>
      <w:r>
        <w:t xml:space="preserve"> (</w:t>
      </w:r>
      <w:proofErr w:type="spellStart"/>
      <w:r>
        <w:t>Modak</w:t>
      </w:r>
      <w:proofErr w:type="spellEnd"/>
      <w:r>
        <w:t xml:space="preserve"> et al., </w:t>
      </w:r>
      <w:r>
        <w:rPr>
          <w:i/>
        </w:rPr>
        <w:t>in prep?</w:t>
      </w:r>
      <w:r>
        <w:t>)</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73A55FE6" w14:textId="77777777" w:rsidR="0026252E" w:rsidRDefault="0026252E" w:rsidP="0026252E">
      <w:r>
        <w:t xml:space="preserve">A total of </w:t>
      </w:r>
      <w:r w:rsidRPr="001D3B9B">
        <w:t>19</w:t>
      </w:r>
      <w:r>
        <w:t>,201,424</w:t>
      </w:r>
      <w:r w:rsidRPr="001D3B9B">
        <w:t xml:space="preserve"> </w:t>
      </w:r>
      <w:r>
        <w:t xml:space="preserve">- quality controlled - 16S rDNA gene amplicon sequences were analyzed from 42 rearing water, 31 tank biofilm </w:t>
      </w:r>
      <w:proofErr w:type="gramStart"/>
      <w:r>
        <w:t>swab</w:t>
      </w:r>
      <w:proofErr w:type="gramEnd"/>
      <w:r>
        <w:t xml:space="preserve">, and 21 pooled larvae samples from three hatchery trials. There was an average of 204,271 reads (ranging between 961-1,117,380) for each of the 94 samples, which highly depended on the sequencing method and sample type (Figure 1, top). Direct taxonomical classification resulted in the detection of 168 orders across 29 phyla in all samples. The most dominant phyla in the water community were </w:t>
      </w:r>
      <w:r w:rsidRPr="00ED7631">
        <w:rPr>
          <w:i/>
        </w:rPr>
        <w:t>Proteobacteria</w:t>
      </w:r>
      <w:r>
        <w:t xml:space="preserve"> (52.9% ± 6.3%), </w:t>
      </w:r>
      <w:r w:rsidRPr="00ED7631">
        <w:rPr>
          <w:i/>
        </w:rPr>
        <w:t>Bacteroidetes</w:t>
      </w:r>
      <w:r>
        <w:t xml:space="preserve"> (25.7% ± 9.8%), </w:t>
      </w:r>
      <w:r w:rsidRPr="00ED7631">
        <w:rPr>
          <w:i/>
        </w:rPr>
        <w:t>Cyanobacteria</w:t>
      </w:r>
      <w:r>
        <w:t xml:space="preserve"> (12.3% ± 9.8%), </w:t>
      </w:r>
      <w:r w:rsidRPr="00ED7631">
        <w:rPr>
          <w:i/>
        </w:rPr>
        <w:t>Actinobacteria</w:t>
      </w:r>
      <w:r>
        <w:t xml:space="preserve"> (5.4% ± 5.2%), and </w:t>
      </w:r>
      <w:r w:rsidRPr="00ED7631">
        <w:rPr>
          <w:i/>
        </w:rPr>
        <w:t>Planctomycetes</w:t>
      </w:r>
      <w:r>
        <w:t xml:space="preserve"> (1.8% ± 1.2%) (Figure 1, bottom). The larvae samples were dominated by </w:t>
      </w:r>
      <w:r w:rsidRPr="0088089F">
        <w:rPr>
          <w:i/>
        </w:rPr>
        <w:t>Proteobacteria</w:t>
      </w:r>
      <w:r>
        <w:t xml:space="preserve"> (87.3% ± 11.6%) and the swab samples by </w:t>
      </w:r>
      <w:r w:rsidRPr="002175FE">
        <w:rPr>
          <w:i/>
        </w:rPr>
        <w:t>Proteobacteria</w:t>
      </w:r>
      <w:r>
        <w:t xml:space="preserve"> (66.9% ±14.1%), </w:t>
      </w:r>
      <w:r w:rsidRPr="002175FE">
        <w:rPr>
          <w:i/>
        </w:rPr>
        <w:t>Cyanobacteria</w:t>
      </w:r>
      <w:r>
        <w:t xml:space="preserve"> (19.7% ± 14.4%), and </w:t>
      </w:r>
      <w:r w:rsidRPr="002175FE">
        <w:rPr>
          <w:i/>
        </w:rPr>
        <w:t>Bacteroidetes</w:t>
      </w:r>
      <w:r>
        <w:t xml:space="preserve"> (8.3% ± 3.6%). </w:t>
      </w:r>
    </w:p>
    <w:p w14:paraId="2A5CE002" w14:textId="77777777" w:rsidR="0026252E" w:rsidRDefault="0026252E" w:rsidP="0026252E">
      <w:r>
        <w:t xml:space="preserve">Simpson’s Diversity Index indicated an overall higher diversity in rearing water samples from Trial 3 (0.878-0.924), than from Trials 1 (0.807-0.865) and 2 (0.795-0.908), likely due to the greater sequencing depth reached in the former (Figure 2). There was no difference in overall alpha diversity over time in the rearing water, and the replicate tank samples for each time point and treatment showed high variability. Simpson’s Diversity Index values for the oyster larvae and biofilm swab samples from Trials 1 and 2 did not show any significant trends, and generally there was very high variability among replicate samples.  </w:t>
      </w:r>
    </w:p>
    <w:p w14:paraId="07693A6E" w14:textId="1A3520BA" w:rsidR="00EC77C6" w:rsidRDefault="0026252E" w:rsidP="0026252E">
      <w:pPr>
        <w:rPr>
          <w:highlight w:val="yellow"/>
        </w:rPr>
      </w:pPr>
      <w:r>
        <w:t>However, the bacterial community structures of the water and oyster larvae samples were significantly different (Bray-Curtis, k=2, 95% confidence) in both Trial 1 and Trial 2 (</w:t>
      </w:r>
      <w:r w:rsidRPr="00F72F36">
        <w:t>Figure 3</w:t>
      </w:r>
      <w:r>
        <w:t>a</w:t>
      </w:r>
      <w:r w:rsidRPr="00F72F36">
        <w:t>).</w:t>
      </w:r>
      <w:r>
        <w:t xml:space="preserve"> The swab biofilm microbiome was not significantly different from either the water or oyster larvae samples. Bacterial communities in the rearing water were significantly different between sampling timepoints (Bray-Curtis, k=2, 95% confidence) in all three Trials (Figure 3b). These results suggest that oyster larvae in oyster hatcheries have dynamically developing microbiomes, </w:t>
      </w:r>
      <w:r w:rsidR="00EC77C6" w:rsidRPr="001A49BA">
        <w:t>despite the consistency</w:t>
      </w:r>
      <w:r w:rsidR="00427B70" w:rsidRPr="00427B70">
        <w:t xml:space="preserve"> </w:t>
      </w:r>
      <w:r w:rsidR="00427B70">
        <w:t>of the bacterial</w:t>
      </w:r>
      <w:r w:rsidR="00427B70" w:rsidRPr="001A49BA">
        <w:t xml:space="preserve"> community</w:t>
      </w:r>
      <w:r w:rsidR="00427B70" w:rsidRPr="001A49BA">
        <w:rPr>
          <w:rStyle w:val="CommentReference"/>
        </w:rPr>
        <w:commentReference w:id="5"/>
      </w:r>
      <w:r w:rsidR="00EC77C6" w:rsidRPr="001A49BA">
        <w:t xml:space="preserve"> in the inflow seawater.</w:t>
      </w:r>
    </w:p>
    <w:p w14:paraId="1EE75AAF" w14:textId="77777777" w:rsidR="0073597D" w:rsidRPr="00CD56D4" w:rsidRDefault="0073597D" w:rsidP="00EC77C6"/>
    <w:p w14:paraId="653E4FD1" w14:textId="7D0D4C85" w:rsidR="001444D0" w:rsidRDefault="00BF57B9" w:rsidP="001444D0">
      <w:pPr>
        <w:pStyle w:val="Heading2"/>
      </w:pPr>
      <w:r>
        <w:lastRenderedPageBreak/>
        <w:t xml:space="preserve">Effects of the </w:t>
      </w:r>
      <w:r w:rsidR="001444D0">
        <w:t xml:space="preserve">Probiotic on the </w:t>
      </w:r>
      <w:r w:rsidR="005A020A">
        <w:t xml:space="preserve">Bacterial </w:t>
      </w:r>
      <w:r w:rsidR="001444D0">
        <w:t>Communi</w:t>
      </w:r>
      <w:r w:rsidR="00EC77C6">
        <w:t>t</w:t>
      </w:r>
      <w:r w:rsidR="001444D0">
        <w:t>y</w:t>
      </w:r>
    </w:p>
    <w:p w14:paraId="53DE250E" w14:textId="2047FB06" w:rsidR="00D4024E" w:rsidRPr="00F40F23" w:rsidRDefault="0028502E" w:rsidP="00D4024E">
      <w:r>
        <w:t xml:space="preserve">We were able to detect the administered </w:t>
      </w:r>
      <w:r w:rsidRPr="00332233">
        <w:rPr>
          <w:i/>
        </w:rPr>
        <w:t>Bacillus</w:t>
      </w:r>
      <w:r>
        <w:t xml:space="preserve"> probiotic among the 16S rDNA sequences in all probiotic-treated samples. By the final sampling day, </w:t>
      </w:r>
      <w:r>
        <w:rPr>
          <w:i/>
        </w:rPr>
        <w:t>Bacillus</w:t>
      </w:r>
      <w:r>
        <w:t xml:space="preserve"> spp. reads in the probiotic-treated water samples were more abundant than in the control samples in all three Trials (Figure 4a). Additionally, the number of </w:t>
      </w:r>
      <w:r w:rsidRPr="00407BF7">
        <w:t>Bacillus</w:t>
      </w:r>
      <w:r>
        <w:t xml:space="preserve"> spp. </w:t>
      </w:r>
      <w:r w:rsidRPr="00407BF7">
        <w:t>reads</w:t>
      </w:r>
      <w:r>
        <w:t xml:space="preserve"> </w:t>
      </w:r>
      <w:commentRangeStart w:id="6"/>
      <w:r w:rsidR="00D4024E">
        <w:t xml:space="preserve">increased </w:t>
      </w:r>
      <w:commentRangeEnd w:id="6"/>
      <w:r w:rsidR="00F55D63">
        <w:rPr>
          <w:rStyle w:val="CommentReference"/>
        </w:rPr>
        <w:commentReference w:id="6"/>
      </w:r>
      <w:r w:rsidR="00D4024E">
        <w:t>over time in the probiotic-treated tanks in Trial 3</w:t>
      </w:r>
      <w:r w:rsidR="00394062">
        <w:t>, likely due to natural larval mortality in the tanks</w:t>
      </w:r>
      <w:r w:rsidR="00D4024E">
        <w:t xml:space="preserve">. </w:t>
      </w:r>
      <w:commentRangeStart w:id="8"/>
      <w:r w:rsidR="00D4024E">
        <w:t xml:space="preserve">The number of </w:t>
      </w:r>
      <w:r w:rsidR="00D4024E">
        <w:rPr>
          <w:i/>
        </w:rPr>
        <w:t>Oceanospirillales</w:t>
      </w:r>
      <w:r w:rsidR="00D4024E">
        <w:t xml:space="preserve"> reads was consistently more abundant in probiotic-treated rearing water compared to control water, and the abundance decreased over time in all Trials (Figure 4b). </w:t>
      </w:r>
      <w:commentRangeEnd w:id="8"/>
      <w:r w:rsidR="00CE50C8">
        <w:rPr>
          <w:rStyle w:val="CommentReference"/>
        </w:rPr>
        <w:commentReference w:id="8"/>
      </w:r>
      <w:r w:rsidR="00D4024E">
        <w:t>Although there were changes in certain taxa, the overall bacterial communities were not significantly different with probiotic treatment (Figure 3c).</w:t>
      </w:r>
    </w:p>
    <w:p w14:paraId="78BFAC65" w14:textId="77777777" w:rsidR="001444D0" w:rsidRDefault="001444D0" w:rsidP="001444D0">
      <w:pPr>
        <w:pStyle w:val="Heading2"/>
      </w:pPr>
      <w:r>
        <w:t xml:space="preserve">Changes in </w:t>
      </w:r>
      <w:r>
        <w:rPr>
          <w:i/>
        </w:rPr>
        <w:t xml:space="preserve">Vibrio </w:t>
      </w:r>
      <w:r>
        <w:t>spp. as a Result of Probiotics</w:t>
      </w:r>
    </w:p>
    <w:p w14:paraId="360B1AFF" w14:textId="0F736AAD" w:rsidR="00736D17" w:rsidRDefault="00FF26D4" w:rsidP="00D4024E">
      <w:r>
        <w:t xml:space="preserve">Since Vibrio spp. is </w:t>
      </w:r>
      <w:r w:rsidR="00D4024E">
        <w:t xml:space="preserve">a </w:t>
      </w:r>
      <w:proofErr w:type="spellStart"/>
      <w:r>
        <w:t>taxon</w:t>
      </w:r>
      <w:proofErr w:type="spellEnd"/>
      <w:r>
        <w:t xml:space="preserve"> that comprises a</w:t>
      </w:r>
      <w:r w:rsidR="00D4024E">
        <w:t xml:space="preserve"> </w:t>
      </w:r>
      <w:r>
        <w:t xml:space="preserve">significant number </w:t>
      </w:r>
      <w:r w:rsidR="00D4024E">
        <w:t xml:space="preserve">of larval oyster pathogens, </w:t>
      </w:r>
      <w:r>
        <w:t xml:space="preserve">we evaluated the </w:t>
      </w:r>
      <w:r w:rsidR="00D4024E">
        <w:t xml:space="preserve">changes in </w:t>
      </w:r>
      <w:r w:rsidR="00D4024E">
        <w:rPr>
          <w:i/>
        </w:rPr>
        <w:t>Vibrio</w:t>
      </w:r>
      <w:r w:rsidR="00D4024E">
        <w:t xml:space="preserve"> spp. reads</w:t>
      </w:r>
      <w:r>
        <w:t xml:space="preserve"> over time in the various experiments</w:t>
      </w:r>
      <w:r w:rsidR="00D4024E">
        <w:t xml:space="preserve">. In Trial 1, the number of </w:t>
      </w:r>
      <w:r w:rsidR="00D4024E">
        <w:rPr>
          <w:i/>
        </w:rPr>
        <w:t>Vibrio</w:t>
      </w:r>
      <w:r w:rsidR="00D4024E">
        <w:t xml:space="preserve"> spp. reads in the oyster larvae samples decreased over time in all tanks and the diversity </w:t>
      </w:r>
      <w:r w:rsidR="00C87CA6">
        <w:t xml:space="preserve">did </w:t>
      </w:r>
      <w:r w:rsidR="00D4024E">
        <w:t xml:space="preserve">not </w:t>
      </w:r>
      <w:r w:rsidR="00C87CA6">
        <w:t xml:space="preserve">show </w:t>
      </w:r>
      <w:r w:rsidR="00D4024E">
        <w:t>signific</w:t>
      </w:r>
      <w:r w:rsidR="00C87CA6">
        <w:t>ant change</w:t>
      </w:r>
      <w:r w:rsidR="00D4024E">
        <w:t xml:space="preserve"> </w:t>
      </w:r>
      <w:r w:rsidR="00C87CA6">
        <w:t>over</w:t>
      </w:r>
      <w:r w:rsidR="00D4024E">
        <w:t xml:space="preserve"> time or </w:t>
      </w:r>
      <w:r w:rsidR="00C87CA6">
        <w:t xml:space="preserve">between </w:t>
      </w:r>
      <w:r w:rsidR="00D4024E">
        <w:t>treatment</w:t>
      </w:r>
      <w:r w:rsidR="00C87CA6">
        <w:t>s</w:t>
      </w:r>
      <w:r w:rsidR="00D4024E">
        <w:t xml:space="preserve"> (Figure 5, Figure S4). There were few </w:t>
      </w:r>
      <w:r w:rsidR="00D4024E">
        <w:rPr>
          <w:i/>
        </w:rPr>
        <w:t>Vibrio</w:t>
      </w:r>
      <w:r w:rsidR="00D4024E">
        <w:t xml:space="preserve"> spp. reads detected in the biofilm swabs on Day 12, or any of the water samples. However, the diversity of the </w:t>
      </w:r>
      <w:r w:rsidR="00D4024E">
        <w:rPr>
          <w:i/>
        </w:rPr>
        <w:t>Vibrio</w:t>
      </w:r>
      <w:r w:rsidR="00D4024E">
        <w:t xml:space="preserve"> spp. in the swab samples was the highest overall, and was higher on Day 12 than Day 5. </w:t>
      </w:r>
      <w:commentRangeStart w:id="10"/>
      <w:r w:rsidR="00D4024E">
        <w:rPr>
          <w:i/>
        </w:rPr>
        <w:t>Vibrio</w:t>
      </w:r>
      <w:r w:rsidR="00D4024E">
        <w:t xml:space="preserve"> spp. </w:t>
      </w:r>
      <w:r w:rsidR="00451E26">
        <w:t xml:space="preserve">diversity </w:t>
      </w:r>
      <w:r w:rsidR="00D4024E">
        <w:t>in the rearing water samples</w:t>
      </w:r>
      <w:commentRangeEnd w:id="10"/>
      <w:r w:rsidR="00187EA7">
        <w:rPr>
          <w:rStyle w:val="CommentReference"/>
        </w:rPr>
        <w:commentReference w:id="10"/>
      </w:r>
      <w:r w:rsidR="00D4024E">
        <w:t xml:space="preserve"> increased over time, and increased more in the treated than the control</w:t>
      </w:r>
      <w:r w:rsidR="00D4024E" w:rsidRPr="008A7023">
        <w:t xml:space="preserve"> </w:t>
      </w:r>
      <w:r w:rsidR="00D4024E">
        <w:t xml:space="preserve">samples. This trend </w:t>
      </w:r>
      <w:r w:rsidR="00B47138">
        <w:t>was</w:t>
      </w:r>
      <w:r w:rsidR="00D4024E">
        <w:t xml:space="preserve"> further confirmed in the water samples from Trials 2 and 3 (Figure S5). </w:t>
      </w:r>
    </w:p>
    <w:p w14:paraId="6C45A9E8" w14:textId="0A7C3A25" w:rsidR="00D61475" w:rsidRPr="00D4024E" w:rsidRDefault="00D4024E" w:rsidP="00D4024E">
      <w:r>
        <w:t>In Trial 3, oligotyping</w:t>
      </w:r>
      <w:r w:rsidR="00451E26">
        <w:t xml:space="preserve"> - a method that detects genetic variants within a </w:t>
      </w:r>
      <w:proofErr w:type="spellStart"/>
      <w:r w:rsidR="00451E26">
        <w:t>taxon</w:t>
      </w:r>
      <w:proofErr w:type="spellEnd"/>
      <w:r w:rsidR="00451E26">
        <w:t xml:space="preserve"> -</w:t>
      </w:r>
      <w:r>
        <w:t xml:space="preserve"> of </w:t>
      </w:r>
      <w:r>
        <w:rPr>
          <w:i/>
        </w:rPr>
        <w:t>Vibrio</w:t>
      </w:r>
      <w:r>
        <w:t xml:space="preserve"> spp.</w:t>
      </w:r>
      <w:r w:rsidR="00451E26">
        <w:t xml:space="preserve"> reads</w:t>
      </w:r>
      <w:r>
        <w:t xml:space="preserve"> in the water samples show</w:t>
      </w:r>
      <w:r w:rsidR="00451E26">
        <w:t>ed</w:t>
      </w:r>
      <w:r>
        <w:t xml:space="preserve"> changes in the overall composition of the </w:t>
      </w:r>
      <w:r>
        <w:rPr>
          <w:i/>
        </w:rPr>
        <w:t>Vibrio</w:t>
      </w:r>
      <w:r>
        <w:t xml:space="preserve"> community </w:t>
      </w:r>
      <w:r w:rsidR="00451E26">
        <w:t xml:space="preserve">over </w:t>
      </w:r>
      <w:r>
        <w:t xml:space="preserve">time and </w:t>
      </w:r>
      <w:r w:rsidR="00451E26">
        <w:t xml:space="preserve">by </w:t>
      </w:r>
      <w:r>
        <w:t xml:space="preserve">treatment (Figure 6). On Day 5, the probiotic treated tanks </w:t>
      </w:r>
      <w:r w:rsidR="00B00012">
        <w:t xml:space="preserve">were </w:t>
      </w:r>
      <w:r>
        <w:t xml:space="preserve">dominated by </w:t>
      </w:r>
      <w:r w:rsidR="00174B53">
        <w:t xml:space="preserve">oligotypes </w:t>
      </w:r>
      <w:r w:rsidRPr="00754A42">
        <w:rPr>
          <w:i/>
        </w:rPr>
        <w:t>Vibrio alginolyticus</w:t>
      </w:r>
      <w:r>
        <w:t xml:space="preserve"> WW1 and </w:t>
      </w:r>
      <w:proofErr w:type="spellStart"/>
      <w:r w:rsidRPr="00754A42">
        <w:rPr>
          <w:i/>
        </w:rPr>
        <w:t>Halovibrio</w:t>
      </w:r>
      <w:proofErr w:type="spellEnd"/>
      <w:r>
        <w:t xml:space="preserve"> sp. 5F5, and the control tanks </w:t>
      </w:r>
      <w:r w:rsidR="00B00012">
        <w:t xml:space="preserve">were </w:t>
      </w:r>
      <w:r>
        <w:t>dominated by</w:t>
      </w:r>
      <w:r w:rsidR="002E467F">
        <w:t xml:space="preserve"> the oligotype</w:t>
      </w:r>
      <w:r>
        <w:t xml:space="preserve"> </w:t>
      </w:r>
      <w:r w:rsidRPr="00754A42">
        <w:rPr>
          <w:i/>
        </w:rPr>
        <w:t>Vibrio alginolyticus</w:t>
      </w:r>
      <w:r>
        <w:t xml:space="preserve"> WW1. By Day 12,</w:t>
      </w:r>
      <w:r w:rsidRPr="007358C3">
        <w:rPr>
          <w:i/>
        </w:rPr>
        <w:t xml:space="preserve"> </w:t>
      </w:r>
      <w:r w:rsidRPr="00754A42">
        <w:rPr>
          <w:i/>
        </w:rPr>
        <w:t>Vibrio alginolyticus</w:t>
      </w:r>
      <w:r>
        <w:t xml:space="preserve"> WW1 is succeeded by </w:t>
      </w:r>
      <w:r w:rsidRPr="006541CE">
        <w:rPr>
          <w:i/>
        </w:rPr>
        <w:t xml:space="preserve">Vibrio </w:t>
      </w:r>
      <w:proofErr w:type="spellStart"/>
      <w:r w:rsidRPr="006541CE">
        <w:rPr>
          <w:i/>
        </w:rPr>
        <w:t>celticus</w:t>
      </w:r>
      <w:proofErr w:type="spellEnd"/>
      <w:r>
        <w:t xml:space="preserve"> 5OM18 in the probiotic treated tanks and </w:t>
      </w:r>
      <w:r>
        <w:rPr>
          <w:i/>
        </w:rPr>
        <w:t xml:space="preserve">Vibrio </w:t>
      </w:r>
      <w:proofErr w:type="spellStart"/>
      <w:r>
        <w:rPr>
          <w:i/>
        </w:rPr>
        <w:t>orientalis</w:t>
      </w:r>
      <w:proofErr w:type="spellEnd"/>
      <w:r>
        <w:t xml:space="preserve"> LK2HaP4 in the control tanks. </w:t>
      </w:r>
    </w:p>
    <w:p w14:paraId="47941601" w14:textId="20DC9F40" w:rsidR="001444D0" w:rsidRDefault="00A711D7" w:rsidP="0038579E">
      <w:pPr>
        <w:pStyle w:val="Heading2"/>
      </w:pPr>
      <w:r>
        <w:t>Bacterial</w:t>
      </w:r>
      <w:r w:rsidR="0038579E">
        <w:t xml:space="preserve"> Relationships with Co-Occurrence Analysis</w:t>
      </w:r>
    </w:p>
    <w:p w14:paraId="12CCC7B0" w14:textId="4D5A3146" w:rsidR="002C7377" w:rsidRDefault="001E2FDF" w:rsidP="001E2FDF">
      <w:r>
        <w:t xml:space="preserve">Co-occurrence analysis </w:t>
      </w:r>
      <w:r w:rsidR="00B00012">
        <w:t xml:space="preserve">of members of the bacterial community in </w:t>
      </w:r>
      <w:r>
        <w:t>the 24 water samples from the final time</w:t>
      </w:r>
      <w:r w:rsidR="00B00012">
        <w:t xml:space="preserve"> </w:t>
      </w:r>
      <w:r>
        <w:t xml:space="preserve">point in each trial shows how </w:t>
      </w:r>
      <w:r w:rsidR="00207716">
        <w:t xml:space="preserve">abundance of </w:t>
      </w:r>
      <w:r>
        <w:t xml:space="preserve">each Order </w:t>
      </w:r>
      <w:r w:rsidR="00207716">
        <w:t>changed</w:t>
      </w:r>
      <w:r>
        <w:t xml:space="preserve"> relative to other</w:t>
      </w:r>
      <w:r w:rsidR="00207716">
        <w:t>s</w:t>
      </w:r>
      <w:r>
        <w:t xml:space="preserve"> (edges), which Orders </w:t>
      </w:r>
      <w:r w:rsidR="00207716">
        <w:t xml:space="preserve">were </w:t>
      </w:r>
      <w:r>
        <w:t>most abundant in the system (node size), and how probiotic treatment affect</w:t>
      </w:r>
      <w:r w:rsidR="00207716">
        <w:t>ed</w:t>
      </w:r>
      <w:r>
        <w:t xml:space="preserve"> their relative abundances (node color and shape) (Figure 7). The most abundant taxa (</w:t>
      </w:r>
      <w:proofErr w:type="spellStart"/>
      <w:r w:rsidRPr="001320D4">
        <w:rPr>
          <w:i/>
        </w:rPr>
        <w:t>Rhodobacterales</w:t>
      </w:r>
      <w:proofErr w:type="spellEnd"/>
      <w:r w:rsidRPr="001320D4">
        <w:rPr>
          <w:i/>
        </w:rPr>
        <w:t xml:space="preserve">, </w:t>
      </w:r>
      <w:proofErr w:type="spellStart"/>
      <w:r w:rsidRPr="001320D4">
        <w:rPr>
          <w:i/>
        </w:rPr>
        <w:t>Micrococcales</w:t>
      </w:r>
      <w:proofErr w:type="spellEnd"/>
      <w:r w:rsidRPr="001320D4">
        <w:rPr>
          <w:i/>
        </w:rPr>
        <w:t xml:space="preserve">, </w:t>
      </w:r>
      <w:proofErr w:type="spellStart"/>
      <w:r w:rsidRPr="001320D4">
        <w:rPr>
          <w:i/>
        </w:rPr>
        <w:t>Sphignobacteriales</w:t>
      </w:r>
      <w:proofErr w:type="spellEnd"/>
      <w:r w:rsidRPr="001320D4">
        <w:rPr>
          <w:i/>
        </w:rPr>
        <w:t xml:space="preserve">, </w:t>
      </w:r>
      <w:proofErr w:type="spellStart"/>
      <w:r w:rsidRPr="001320D4">
        <w:rPr>
          <w:i/>
        </w:rPr>
        <w:t>Alteromonadales</w:t>
      </w:r>
      <w:proofErr w:type="spellEnd"/>
      <w:r w:rsidRPr="001320D4">
        <w:rPr>
          <w:i/>
        </w:rPr>
        <w:t xml:space="preserve">, </w:t>
      </w:r>
      <w:proofErr w:type="spellStart"/>
      <w:r w:rsidRPr="001320D4">
        <w:rPr>
          <w:i/>
        </w:rPr>
        <w:t>Myxococcales</w:t>
      </w:r>
      <w:proofErr w:type="spellEnd"/>
      <w:r>
        <w:t xml:space="preserve">, and </w:t>
      </w:r>
      <w:r w:rsidRPr="001320D4">
        <w:rPr>
          <w:i/>
        </w:rPr>
        <w:t>Oceanospirillales</w:t>
      </w:r>
      <w:r>
        <w:t>) chang</w:t>
      </w:r>
      <w:r w:rsidR="00207716">
        <w:t>ed</w:t>
      </w:r>
      <w:r>
        <w:t xml:space="preserve"> in similar </w:t>
      </w:r>
      <w:r w:rsidR="00207716">
        <w:t>fashion</w:t>
      </w:r>
      <w:r>
        <w:t>, but ha</w:t>
      </w:r>
      <w:r w:rsidR="00207716">
        <w:t>d</w:t>
      </w:r>
      <w:r>
        <w:t xml:space="preserve"> different occurrence ratios between control and treatment samples. The group of Orders more abundant in the control samples cluster</w:t>
      </w:r>
      <w:r w:rsidR="00207716">
        <w:t>ed</w:t>
      </w:r>
      <w:r>
        <w:t xml:space="preserve"> together, including </w:t>
      </w:r>
      <w:proofErr w:type="spellStart"/>
      <w:r w:rsidRPr="003F38EB">
        <w:rPr>
          <w:i/>
        </w:rPr>
        <w:t>Orbales</w:t>
      </w:r>
      <w:proofErr w:type="spellEnd"/>
      <w:r w:rsidRPr="003F38EB">
        <w:rPr>
          <w:i/>
        </w:rPr>
        <w:t xml:space="preserve">, </w:t>
      </w:r>
      <w:proofErr w:type="spellStart"/>
      <w:r w:rsidRPr="003F38EB">
        <w:rPr>
          <w:i/>
        </w:rPr>
        <w:t>Halanaerobiales</w:t>
      </w:r>
      <w:proofErr w:type="spellEnd"/>
      <w:r w:rsidRPr="003F38EB">
        <w:rPr>
          <w:i/>
        </w:rPr>
        <w:t xml:space="preserve">, </w:t>
      </w:r>
      <w:proofErr w:type="spellStart"/>
      <w:r w:rsidRPr="003F38EB">
        <w:rPr>
          <w:i/>
        </w:rPr>
        <w:t>Thermotogales</w:t>
      </w:r>
      <w:proofErr w:type="spellEnd"/>
      <w:r w:rsidRPr="003F38EB">
        <w:rPr>
          <w:i/>
        </w:rPr>
        <w:t xml:space="preserve">, </w:t>
      </w:r>
      <w:r w:rsidRPr="003F38EB">
        <w:t>and</w:t>
      </w:r>
      <w:r w:rsidRPr="003F38EB">
        <w:rPr>
          <w:i/>
        </w:rPr>
        <w:t xml:space="preserve"> </w:t>
      </w:r>
      <w:proofErr w:type="spellStart"/>
      <w:r w:rsidRPr="003F38EB">
        <w:rPr>
          <w:i/>
        </w:rPr>
        <w:t>Prochlorales</w:t>
      </w:r>
      <w:proofErr w:type="spellEnd"/>
      <w:r>
        <w:t xml:space="preserve">. Similarly, </w:t>
      </w:r>
      <w:proofErr w:type="spellStart"/>
      <w:r w:rsidRPr="00280BEA">
        <w:rPr>
          <w:i/>
        </w:rPr>
        <w:t>Gaiellales</w:t>
      </w:r>
      <w:proofErr w:type="spellEnd"/>
      <w:r w:rsidRPr="00280BEA">
        <w:rPr>
          <w:i/>
        </w:rPr>
        <w:t xml:space="preserve">, </w:t>
      </w:r>
      <w:proofErr w:type="spellStart"/>
      <w:r w:rsidRPr="00280BEA">
        <w:rPr>
          <w:i/>
        </w:rPr>
        <w:t>Spartobacteria</w:t>
      </w:r>
      <w:proofErr w:type="spellEnd"/>
      <w:r>
        <w:t xml:space="preserve">, and </w:t>
      </w:r>
      <w:proofErr w:type="spellStart"/>
      <w:r w:rsidRPr="004B35E5">
        <w:rPr>
          <w:i/>
        </w:rPr>
        <w:t>Acidobacterales</w:t>
      </w:r>
      <w:proofErr w:type="spellEnd"/>
      <w:r>
        <w:t xml:space="preserve"> </w:t>
      </w:r>
      <w:r w:rsidR="00207716">
        <w:t>we</w:t>
      </w:r>
      <w:r>
        <w:t xml:space="preserve">re relatively more abundant in the treated samples and cluster together. </w:t>
      </w:r>
    </w:p>
    <w:p w14:paraId="42093241" w14:textId="5BF1C8D5" w:rsidR="001E2FDF" w:rsidRPr="007E1F13" w:rsidRDefault="001E2FDF" w:rsidP="001E2FDF">
      <w:r w:rsidRPr="00966BB7">
        <w:rPr>
          <w:i/>
        </w:rPr>
        <w:t>Bacillales</w:t>
      </w:r>
      <w:r>
        <w:t xml:space="preserve">, </w:t>
      </w:r>
      <w:r w:rsidR="00207716">
        <w:t xml:space="preserve">the Order to which the </w:t>
      </w:r>
      <w:r>
        <w:t>probioti</w:t>
      </w:r>
      <w:r w:rsidR="00207716">
        <w:t>c used in these exper</w:t>
      </w:r>
      <w:r w:rsidR="007F25F8">
        <w:t>i</w:t>
      </w:r>
      <w:r w:rsidR="00207716">
        <w:t>ments belongs</w:t>
      </w:r>
      <w:r>
        <w:t xml:space="preserve">, </w:t>
      </w:r>
      <w:r w:rsidR="00207716">
        <w:t xml:space="preserve">was </w:t>
      </w:r>
      <w:r>
        <w:t xml:space="preserve">most abundant in the treated samples, and shares edges with Orders </w:t>
      </w:r>
      <w:r w:rsidRPr="006F2127">
        <w:rPr>
          <w:i/>
        </w:rPr>
        <w:t xml:space="preserve">Anaerolineales, </w:t>
      </w:r>
      <w:proofErr w:type="spellStart"/>
      <w:r w:rsidRPr="006F2127">
        <w:rPr>
          <w:i/>
        </w:rPr>
        <w:t>Parvularculales</w:t>
      </w:r>
      <w:proofErr w:type="spellEnd"/>
      <w:r w:rsidRPr="006F2127">
        <w:rPr>
          <w:i/>
        </w:rPr>
        <w:t xml:space="preserve">, </w:t>
      </w:r>
      <w:proofErr w:type="spellStart"/>
      <w:r w:rsidRPr="006F2127">
        <w:rPr>
          <w:i/>
        </w:rPr>
        <w:t>Oscillatoriales</w:t>
      </w:r>
      <w:proofErr w:type="spellEnd"/>
      <w:r w:rsidRPr="006F2127">
        <w:rPr>
          <w:i/>
        </w:rPr>
        <w:t xml:space="preserve">, </w:t>
      </w:r>
      <w:proofErr w:type="spellStart"/>
      <w:proofErr w:type="gramStart"/>
      <w:r w:rsidRPr="006F2127">
        <w:rPr>
          <w:i/>
        </w:rPr>
        <w:t>Cytophagia;Order</w:t>
      </w:r>
      <w:proofErr w:type="spellEnd"/>
      <w:proofErr w:type="gramEnd"/>
      <w:r>
        <w:rPr>
          <w:i/>
        </w:rPr>
        <w:t xml:space="preserve"> </w:t>
      </w:r>
      <w:r w:rsidRPr="006F2127">
        <w:rPr>
          <w:i/>
        </w:rPr>
        <w:t xml:space="preserve">II, </w:t>
      </w:r>
      <w:proofErr w:type="spellStart"/>
      <w:r w:rsidRPr="006F2127">
        <w:rPr>
          <w:i/>
        </w:rPr>
        <w:t>Chromatiales</w:t>
      </w:r>
      <w:proofErr w:type="spellEnd"/>
      <w:r w:rsidRPr="006F2127">
        <w:rPr>
          <w:i/>
        </w:rPr>
        <w:t xml:space="preserve">, </w:t>
      </w:r>
      <w:proofErr w:type="spellStart"/>
      <w:r w:rsidRPr="006F2127">
        <w:rPr>
          <w:i/>
        </w:rPr>
        <w:t>Thiotrichales</w:t>
      </w:r>
      <w:proofErr w:type="spellEnd"/>
      <w:r w:rsidRPr="006F2127">
        <w:rPr>
          <w:i/>
        </w:rPr>
        <w:t>,</w:t>
      </w:r>
      <w:r>
        <w:t xml:space="preserve"> and </w:t>
      </w:r>
      <w:proofErr w:type="spellStart"/>
      <w:r w:rsidRPr="006F2127">
        <w:rPr>
          <w:i/>
        </w:rPr>
        <w:t>Xanthomonadales</w:t>
      </w:r>
      <w:proofErr w:type="spellEnd"/>
      <w:r>
        <w:t>. These taxa ha</w:t>
      </w:r>
      <w:r w:rsidR="00207716">
        <w:t>d</w:t>
      </w:r>
      <w:r>
        <w:t xml:space="preserve"> comparable abundances in both treated and control samples, and </w:t>
      </w:r>
      <w:r w:rsidR="007F25F8">
        <w:t>occurred</w:t>
      </w:r>
      <w:r>
        <w:t xml:space="preserve"> in relatively low abundances similar to </w:t>
      </w:r>
      <w:r>
        <w:rPr>
          <w:i/>
        </w:rPr>
        <w:t>Bacillales</w:t>
      </w:r>
      <w:r>
        <w:t>. This indicates that the probio</w:t>
      </w:r>
      <w:r w:rsidR="00207716">
        <w:t>tic</w:t>
      </w:r>
      <w:r>
        <w:t xml:space="preserve"> </w:t>
      </w:r>
      <w:r w:rsidR="00207716">
        <w:t xml:space="preserve">did </w:t>
      </w:r>
      <w:r>
        <w:t xml:space="preserve">not directly alter the overall </w:t>
      </w:r>
      <w:r w:rsidR="00A711D7">
        <w:t>bacterial</w:t>
      </w:r>
      <w:r>
        <w:t xml:space="preserve"> community in the rearing water in an oyster hatchery.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621A99C8" w:rsidR="00F05E88" w:rsidRDefault="00F05E88" w:rsidP="00F05E88">
      <w:r>
        <w:t xml:space="preserve">Bacterial dynamics in aquaculture, and specifically an oyster hatchery, are a potential mechanism of disease protection, variability between tanks, and probiotic enrichment. Our study found that </w:t>
      </w:r>
      <w:r w:rsidR="00A711D7">
        <w:t>bacterial</w:t>
      </w:r>
      <w:r>
        <w:t xml:space="preserve"> community structure and diversity is different b</w:t>
      </w:r>
      <w:r w:rsidRPr="00934F21">
        <w:t>etween rearing water, oyster larvae, and tank biofilm</w:t>
      </w:r>
      <w:r>
        <w:t xml:space="preserve"> swabs. Additionally, the microbiome changes significantly o</w:t>
      </w:r>
      <w:r w:rsidRPr="00934F21">
        <w:t xml:space="preserve">ver time in </w:t>
      </w:r>
      <w:r>
        <w:t xml:space="preserve">the rearing </w:t>
      </w:r>
      <w:r w:rsidRPr="00934F21">
        <w:t>water</w:t>
      </w:r>
      <w:r>
        <w:t xml:space="preserve">, specifically with an increase in </w:t>
      </w:r>
      <w:r w:rsidRPr="00225161">
        <w:rPr>
          <w:i/>
        </w:rPr>
        <w:t>Actinobacteria</w:t>
      </w:r>
      <w:r>
        <w:t xml:space="preserve"> and a decrease in </w:t>
      </w:r>
      <w:proofErr w:type="spellStart"/>
      <w:r w:rsidRPr="00225161">
        <w:rPr>
          <w:i/>
        </w:rPr>
        <w:t>Bacteriodetes</w:t>
      </w:r>
      <w:proofErr w:type="spellEnd"/>
      <w:r>
        <w:t xml:space="preserve">. The effect of time has the strongest influence on the </w:t>
      </w:r>
      <w:r w:rsidR="00A711D7">
        <w:t>bacterial</w:t>
      </w:r>
      <w:r>
        <w:t xml:space="preserve"> community, and obscures the </w:t>
      </w:r>
      <w:r w:rsidR="00795E8C">
        <w:t xml:space="preserve">overall </w:t>
      </w:r>
      <w:r>
        <w:t xml:space="preserve">effects of treatment, trial, or sample type. </w:t>
      </w:r>
      <w:r>
        <w:rPr>
          <w:i/>
        </w:rPr>
        <w:t>Proteobacteria</w:t>
      </w:r>
      <w:r>
        <w:t xml:space="preserve"> was highly abundant in all samples (up to 87% in larvae), consistent with previous studies where it is the largest and most diverse phylum in oyster-associated microbiota </w:t>
      </w:r>
      <w:r>
        <w:fldChar w:fldCharType="begin" w:fldLock="1"/>
      </w:r>
      <w:r w:rsidR="007D5DCA">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"&lt;sup&gt;26,41&lt;/sup&gt;" }, "properties" : {  }, "schema" : "https://github.com/citation-style-language/schema/raw/master/csl-citation.json" }</w:instrText>
      </w:r>
      <w:r>
        <w:fldChar w:fldCharType="separate"/>
      </w:r>
      <w:r w:rsidR="007D5DCA" w:rsidRPr="007D5DCA">
        <w:rPr>
          <w:noProof/>
        </w:rPr>
        <w:t>(Hernández-Zárate and Olmos-Soto, 2006; Trabal Fernández et al., 2014)</w:t>
      </w:r>
      <w:r>
        <w:fldChar w:fldCharType="end"/>
      </w:r>
      <w:r>
        <w:t xml:space="preserve">. The second-most abundant phylum in the rearing water, </w:t>
      </w:r>
      <w:r>
        <w:rPr>
          <w:i/>
        </w:rPr>
        <w:t>Bacteroidetes</w:t>
      </w:r>
      <w:r>
        <w:t xml:space="preserve">, are highly abundant in marine environments </w:t>
      </w:r>
      <w:r>
        <w:fldChar w:fldCharType="begin" w:fldLock="1"/>
      </w:r>
      <w:r w:rsidR="007D5DCA">
        <w:instrText>ADDIN CSL_CITATION { "citationItems" : [ { "id" : "ITEM-1", "itemData" : { "DOI" : "10.3389/fmicb.2011.00093", "ISSN" : "1664-302X", "author" : [ { "dropping-particle" : "", "family" : "Thomas", "given" : "Fran\u00e7ois", "non-dropping-particle" : "", "parse-names" : false, "suffix" : "" }, { "dropping-particle" : "", "family" : "Hehemann", "given" : "Jan-Hendrik", "non-dropping-particle" : "", "parse-names" : false, "suffix" : "" }, { "dropping-particle" : "", "family" : "Rebuffet", "given" : "Etienne", "non-dropping-particle" : "", "parse-names" : false, "suffix" : "" }, { "dropping-particle" : "", "family" : "Czjzek", "given" : "Mirjam", "non-dropping-particle" : "", "parse-names" : false, "suffix" : "" }, { "dropping-particle" : "", "family" : "Michel", "given" : "Gurvan", "non-dropping-particle" : "", "parse-names" : false, "suffix" : "" } ], "container-title" : "Frontiers in Microbiology", "id" : "ITEM-1", "issued" : { "date-parts" : [ [ "2011" ] ] }, "title" : "Environmental and Gut Bacteroidetes: The Food Connection", "type" : "article-journal", "volume" : "2" }, "uris" : [ "http://www.mendeley.com/documents/?uuid=e71339e4-b401-41b7-908a-81c86df4c414" ] } ], "mendeley" : { "formattedCitation" : "(Thomas et al., 2011)", "plainTextFormattedCitation" : "(Thomas et al., 2011)", "previouslyFormattedCitation" : "&lt;sup&gt;42&lt;/sup&gt;" }, "properties" : {  }, "schema" : "https://github.com/citation-style-language/schema/raw/master/csl-citation.json" }</w:instrText>
      </w:r>
      <w:r>
        <w:fldChar w:fldCharType="separate"/>
      </w:r>
      <w:r w:rsidR="007D5DCA" w:rsidRPr="007D5DCA">
        <w:rPr>
          <w:noProof/>
        </w:rPr>
        <w:t>(Thomas et al., 2011)</w:t>
      </w:r>
      <w:r>
        <w:fldChar w:fldCharType="end"/>
      </w:r>
      <w:r>
        <w:t xml:space="preserve">. </w:t>
      </w:r>
    </w:p>
    <w:p w14:paraId="684B3F39" w14:textId="430C6DF2" w:rsidR="00F05E88" w:rsidRDefault="00F05E88" w:rsidP="00F05E88">
      <w:r>
        <w:t xml:space="preserve">Our results show variability within the replicate samples, especially the oyster larvae bacterial communities, consistent with past studies </w:t>
      </w:r>
      <w:r>
        <w:fldChar w:fldCharType="begin" w:fldLock="1"/>
      </w:r>
      <w:r w:rsidR="007D5DCA">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"&lt;sup&gt;22,43&lt;/sup&gt;" }, "properties" : {  }, "schema" : "https://github.com/citation-style-language/schema/raw/master/csl-citation.json" }</w:instrText>
      </w:r>
      <w:r>
        <w:fldChar w:fldCharType="separate"/>
      </w:r>
      <w:r w:rsidR="007D5DCA" w:rsidRPr="007D5DCA">
        <w:rPr>
          <w:noProof/>
        </w:rPr>
        <w:t>(King et al., 2012; Wegner et al., 2013)</w:t>
      </w:r>
      <w:r>
        <w:fldChar w:fldCharType="end"/>
      </w:r>
      <w:r>
        <w:t xml:space="preserve">. These differences within replicates may have been due to varying abundances of larvae, mortality, or differences in husbandry technique. Lower diversity indices in the larvae and tank biofilm swabs than the water indicates niche selection of larval and biofilm colonizers in the tank. </w:t>
      </w:r>
      <w:r w:rsidR="007F3B60">
        <w:t>It is likely that t</w:t>
      </w:r>
      <w:r>
        <w:t xml:space="preserve">he oysters are actively choosing their symbionts from a diverse pool of bacteria in the rearing water and algal feed. </w:t>
      </w:r>
    </w:p>
    <w:p w14:paraId="29C569F1" w14:textId="6BE50EAD" w:rsidR="00F05E88" w:rsidRDefault="00F05E88" w:rsidP="00F05E88">
      <w:r>
        <w:t xml:space="preserve">Despite a dramatic improvement in larval survival with the addition of the probiotic, there was no global effect on </w:t>
      </w:r>
      <w:r w:rsidR="00A711D7">
        <w:t>bacterial</w:t>
      </w:r>
      <w:r>
        <w:t xml:space="preserve"> diversity or structure in any of the sample types. Previous studies of the impact of probiotics on microbiota in humans and fish show subtle changes of certain taxa, but no consistent effect on the diversity of the host’s </w:t>
      </w:r>
      <w:r w:rsidR="00A711D7">
        <w:t>bacterial</w:t>
      </w:r>
      <w:r>
        <w:t xml:space="preserve"> community </w:t>
      </w:r>
      <w:r>
        <w:fldChar w:fldCharType="begin" w:fldLock="1"/>
      </w:r>
      <w:r w:rsidR="007D5DCA">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"chapter" }, "uris" : [ "http://www.mendeley.com/documents/?uuid=ede05ec6-576e-3cf6-b188-49c9a92d3e5f" ] } ], "mendeley" : { "formattedCitation" : "(Laursen et al., 2017; Merrifield and Carnevali, 2014; Schmidt et al., 2017; Standen et al., 2015)", "plainTextFormattedCitation" : "(Laursen et al., 2017; Merrifield and Carnevali, 2014; Schmidt et al., 2017; Standen et al., 2015)", "previouslyFormattedCitation" : "&lt;sup&gt;44\u201347&lt;/sup&gt;" }, "properties" : {  }, "schema" : "https://github.com/citation-style-language/schema/raw/master/csl-citation.json" }</w:instrText>
      </w:r>
      <w:r>
        <w:fldChar w:fldCharType="separate"/>
      </w:r>
      <w:r w:rsidR="007D5DCA" w:rsidRPr="007D5DCA">
        <w:rPr>
          <w:noProof/>
        </w:rPr>
        <w:t>(Laursen et al., 2017; Merrifield and Carnevali, 2014; Schmidt et al., 2017; Standen et al., 2015)</w:t>
      </w:r>
      <w:r>
        <w:fldChar w:fldCharType="end"/>
      </w:r>
      <w:r>
        <w:t xml:space="preserve">. The presence of the probiotic was confirmed with total </w:t>
      </w:r>
      <w:r>
        <w:rPr>
          <w:i/>
        </w:rPr>
        <w:t>Bacillus</w:t>
      </w:r>
      <w:r>
        <w:t xml:space="preserve"> counts higher in the probiotic-treated water and increased abundance throughout the Trials, </w:t>
      </w:r>
      <w:r w:rsidR="00203E2A">
        <w:t>possibly</w:t>
      </w:r>
      <w:r>
        <w:t xml:space="preserve"> due to natural mortality in the tanks. </w:t>
      </w:r>
    </w:p>
    <w:p w14:paraId="157DFC2C" w14:textId="7386DBCF" w:rsidR="00F05E88" w:rsidRDefault="00F05E88" w:rsidP="00F05E88">
      <w:r>
        <w:t>A</w:t>
      </w:r>
      <w:r w:rsidRPr="00934F21">
        <w:t>mplification 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r>
        <w:rPr>
          <w:i/>
        </w:rPr>
        <w:t>Oceanospirillales</w:t>
      </w:r>
      <w:r>
        <w:t xml:space="preserve"> order. This group of bacteria is consistently more abundant in probiotic-treated rearing water, and decreases with time in all three trials. </w:t>
      </w:r>
      <w:r>
        <w:rPr>
          <w:i/>
        </w:rPr>
        <w:t>Oceanospirillales</w:t>
      </w:r>
      <w:r>
        <w:t xml:space="preserve"> are heterotrophs commonly associated with mollusks and are found in the gills of many bivalves </w:t>
      </w:r>
      <w:r>
        <w:fldChar w:fldCharType="begin" w:fldLock="1"/>
      </w:r>
      <w:r w:rsidR="007D5DCA">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"&lt;sup&gt;48\u201351&lt;/sup&gt;"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best known for their ability to degrade organic compounds in the environment and their abundance in oil plume microbial communities </w:t>
      </w:r>
      <w:r>
        <w:fldChar w:fldCharType="begin" w:fldLock="1"/>
      </w:r>
      <w:r w:rsidR="007D5DCA">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&amp; Technology", "id" : "ITEM-2", "issue" : "19", "issued" : { "date-parts" : [ [ "2013", "10", "19" ] ] }, "page" : "10860-10867", "title" : "Succession of Hydrocarbon-Degrading Bacteria in the Aftermath of the &lt;i&gt;Deepwater Horizon&lt;/i&gt; Oil Spill in the Gulf of Mexico", "type" : "article-journal", "volume" : "47" }, "uris" : [ "http://www.mendeley.com/documents/?uuid=ecd3a6de-4b3d-3174-b788-1cdd73fa0df3" ] } ], "mendeley" : { "formattedCitation" : "(Dubinsky et al., 2013; Hazen et al., 2010)", "plainTextFormattedCitation" : "(Dubinsky et al., 2013; Hazen et al., 2010)", "previouslyFormattedCitation" : "&lt;sup&gt;52,53&lt;/sup&gt;"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abundance of </w:t>
      </w:r>
      <w:r>
        <w:rPr>
          <w:i/>
        </w:rPr>
        <w:t>Oceanospirillales</w:t>
      </w:r>
      <w:r>
        <w:t xml:space="preserve"> with probiotic treatment indicates that this group of bacteria may respond to the </w:t>
      </w:r>
      <w:r>
        <w:rPr>
          <w:i/>
        </w:rPr>
        <w:t>Bacillus</w:t>
      </w:r>
      <w:r>
        <w:t xml:space="preserve"> as a symbiont or mechanism of protection for the larval oysters. Additional research is needed to examine the specific interactions between </w:t>
      </w:r>
      <w:r>
        <w:rPr>
          <w:i/>
        </w:rPr>
        <w:t>Oceanospirillales</w:t>
      </w:r>
      <w:r>
        <w:t xml:space="preserve"> symbionts, the </w:t>
      </w:r>
      <w:r>
        <w:rPr>
          <w:i/>
        </w:rPr>
        <w:t>Bacillus</w:t>
      </w:r>
      <w:r>
        <w:t xml:space="preserve"> probiotic, and the oyster host. </w:t>
      </w:r>
    </w:p>
    <w:p w14:paraId="3044D1B2" w14:textId="15315A0A" w:rsidR="00F05E88" w:rsidRDefault="00F05E88" w:rsidP="00F05E88">
      <w:r>
        <w:t xml:space="preserve">Changes in </w:t>
      </w:r>
      <w:r>
        <w:rPr>
          <w:i/>
        </w:rPr>
        <w:t xml:space="preserve">Vibrio </w:t>
      </w:r>
      <w:r>
        <w:t xml:space="preserve">reads in Trial 2 were not observed since the hatchery trial was conducted in January, when there is lower environmental </w:t>
      </w:r>
      <w:r>
        <w:rPr>
          <w:i/>
        </w:rPr>
        <w:t>Vibrio</w:t>
      </w:r>
      <w:r>
        <w:t xml:space="preserve"> presence </w:t>
      </w:r>
      <w:r>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fldChar w:fldCharType="separate"/>
      </w:r>
      <w:r w:rsidR="007D5DCA" w:rsidRPr="007D5DCA">
        <w:rPr>
          <w:noProof/>
        </w:rPr>
        <w:t>(Sobrinho et al., 2010)</w:t>
      </w:r>
      <w:r>
        <w:fldChar w:fldCharType="end"/>
      </w:r>
      <w:r>
        <w:t xml:space="preserve">. Characterization studies have shown that our probiotic species, </w:t>
      </w:r>
      <w:r>
        <w:rPr>
          <w:i/>
        </w:rPr>
        <w:t>Bacillus subtilus</w:t>
      </w:r>
      <w:r>
        <w:t xml:space="preserve">, reduces </w:t>
      </w:r>
      <w:r>
        <w:rPr>
          <w:i/>
        </w:rPr>
        <w:t>in vitro</w:t>
      </w:r>
      <w:r>
        <w:t xml:space="preserve"> growth of </w:t>
      </w:r>
      <w:r>
        <w:rPr>
          <w:i/>
        </w:rPr>
        <w:t xml:space="preserve">Vibrios </w:t>
      </w:r>
      <w:r>
        <w:rPr>
          <w:i/>
        </w:rPr>
        <w:fldChar w:fldCharType="begin" w:fldLock="1"/>
      </w:r>
      <w:r w:rsidR="007D5DCA">
        <w:rPr>
          <w:i/>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"&lt;sup&gt;15,55&lt;/sup&gt;" }, "properties" : {  }, "schema" : "https://github.com/citation-style-language/schema/raw/master/csl-citation.json" }</w:instrText>
      </w:r>
      <w:r>
        <w:rPr>
          <w:i/>
        </w:rPr>
        <w:fldChar w:fldCharType="separate"/>
      </w:r>
      <w:r w:rsidR="007D5DCA" w:rsidRPr="007D5DCA">
        <w:rPr>
          <w:noProof/>
        </w:rPr>
        <w:t>(Sohn et al., 2016; Vaseeharan and Ramasamy, 2003)</w:t>
      </w:r>
      <w:r>
        <w:rPr>
          <w:i/>
        </w:rPr>
        <w:fldChar w:fldCharType="end"/>
      </w:r>
      <w:r>
        <w:t xml:space="preserve">. This trend is also observed in the number of </w:t>
      </w:r>
      <w:r>
        <w:rPr>
          <w:i/>
        </w:rPr>
        <w:t>Vibrio</w:t>
      </w:r>
      <w:r>
        <w:t xml:space="preserve"> reads in our 16S study, but is not significant due to small sample sizes. Overall, </w:t>
      </w:r>
      <w:r>
        <w:rPr>
          <w:i/>
        </w:rPr>
        <w:t>V</w:t>
      </w:r>
      <w:r w:rsidRPr="00D825A7">
        <w:rPr>
          <w:i/>
        </w:rPr>
        <w:t>ibrios</w:t>
      </w:r>
      <w:r w:rsidRPr="00D825A7">
        <w:t xml:space="preserve"> are much more abundant in the </w:t>
      </w:r>
      <w:r>
        <w:t xml:space="preserve">larval </w:t>
      </w:r>
      <w:r w:rsidRPr="00D825A7">
        <w:t xml:space="preserve">oyster and </w:t>
      </w:r>
      <w:r>
        <w:t xml:space="preserve">biofilm </w:t>
      </w:r>
      <w:r w:rsidRPr="00D825A7">
        <w:t>swab samples</w:t>
      </w:r>
      <w:r>
        <w:t xml:space="preserve"> in Trial 1</w:t>
      </w:r>
      <w:r w:rsidRPr="00D825A7">
        <w:t xml:space="preserve">, </w:t>
      </w:r>
      <w:r>
        <w:t xml:space="preserve">and the total number </w:t>
      </w:r>
      <w:r>
        <w:lastRenderedPageBreak/>
        <w:t xml:space="preserve">decreases over time. The diversity of </w:t>
      </w:r>
      <w:r w:rsidRPr="00C05046">
        <w:rPr>
          <w:i/>
        </w:rPr>
        <w:t>Vibrios</w:t>
      </w:r>
      <w:r>
        <w:t xml:space="preserve"> in the larval samples general decreases over time, but the swab </w:t>
      </w:r>
      <w:r>
        <w:rPr>
          <w:i/>
        </w:rPr>
        <w:t>Vibrio</w:t>
      </w:r>
      <w:r>
        <w:t xml:space="preserve"> diversity increases. </w:t>
      </w:r>
      <w:r w:rsidRPr="00C05046">
        <w:t>There</w:t>
      </w:r>
      <w:r>
        <w:t xml:space="preserve"> are few </w:t>
      </w:r>
      <w:r>
        <w:rPr>
          <w:i/>
        </w:rPr>
        <w:t>Vibrios</w:t>
      </w:r>
      <w:r>
        <w:t xml:space="preserve"> in the water samples, but with increasing diversity over time and increased diversity with probiotic treatment. This trend is also observed in Trial 3. </w:t>
      </w:r>
    </w:p>
    <w:p w14:paraId="3924CE68" w14:textId="7AE57845" w:rsidR="00F05E88" w:rsidRDefault="00F05E88" w:rsidP="00F05E88">
      <w:r w:rsidRPr="005E2549">
        <w:t>The</w:t>
      </w:r>
      <w:r>
        <w:t xml:space="preserve">se dynamics may indicate a variety of interactions between the oysters, </w:t>
      </w:r>
      <w:r>
        <w:rPr>
          <w:i/>
        </w:rPr>
        <w:t>Vibrio</w:t>
      </w:r>
      <w:r>
        <w:t xml:space="preserve">, and the </w:t>
      </w:r>
      <w:r>
        <w:rPr>
          <w:i/>
        </w:rPr>
        <w:t>Bacillus</w:t>
      </w:r>
      <w:r>
        <w:t xml:space="preserve"> probiotic. First, that</w:t>
      </w:r>
      <w:r w:rsidRPr="005E2549">
        <w:t xml:space="preserve"> </w:t>
      </w:r>
      <w:r>
        <w:t xml:space="preserve">the larvae are concentrating certain </w:t>
      </w:r>
      <w:r>
        <w:rPr>
          <w:i/>
        </w:rPr>
        <w:t>Vibrio</w:t>
      </w:r>
      <w:r>
        <w:t xml:space="preserve"> bacteria in high abundances, regardless of probiotic treatment, as known molluscan symbionts </w:t>
      </w:r>
      <w:r>
        <w:fldChar w:fldCharType="begin" w:fldLock="1"/>
      </w:r>
      <w:r w:rsidR="007D5DCA">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"title" : "New Vibrio species associated to molluscan microbiota: A review", "type" : "article", "volume" : "4" }, "uris" : [ "http://www.mendeley.com/documents/?uuid=582a6548-df41-3af2-b627-930298cf9a0a" ] } ], "mendeley" : { "formattedCitation" : "(Romalde et al., 2014)", "plainTextFormattedCitation" : "(Romalde et al., 2014)", "previouslyFormattedCitation" : "&lt;sup&gt;56&lt;/sup&gt;" }, "properties" : {  }, "schema" : "https://github.com/citation-style-language/schema/raw/master/csl-citation.json" }</w:instrText>
      </w:r>
      <w:r>
        <w:fldChar w:fldCharType="separate"/>
      </w:r>
      <w:r w:rsidR="007D5DCA" w:rsidRPr="007D5DCA">
        <w:rPr>
          <w:noProof/>
        </w:rPr>
        <w:t>(Romalde et al., 2014)</w:t>
      </w:r>
      <w:r>
        <w:fldChar w:fldCharType="end"/>
      </w:r>
      <w:r>
        <w:t xml:space="preserve">. These opportunistic </w:t>
      </w:r>
      <w:r>
        <w:rPr>
          <w:i/>
        </w:rPr>
        <w:t xml:space="preserve">Vibrio </w:t>
      </w:r>
      <w:r>
        <w:t xml:space="preserve">species may be outcompeted by other symbiotic bacteria in the water over time, leading to a decrease in abundance in both the larvae and biofilms </w:t>
      </w:r>
      <w:r>
        <w:fldChar w:fldCharType="begin" w:fldLock="1"/>
      </w:r>
      <w:r w:rsidR="007D5DCA">
        <w:instrText>ADDIN CSL_CITATION { "citationItems" : [ { "id" : "ITEM-1",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"plainTextFormattedCitation" : "(Beaz-Hidalgo et al., 2010a)", "previouslyFormattedCitation" : "&lt;sup&gt;8&lt;/sup&gt;" }, "properties" : {  }, "schema" : "https://github.com/citation-style-language/schema/raw/master/csl-citation.json" }</w:instrText>
      </w:r>
      <w:r>
        <w:fldChar w:fldCharType="separate"/>
      </w:r>
      <w:r w:rsidR="007D5DCA" w:rsidRPr="007D5DCA">
        <w:rPr>
          <w:noProof/>
        </w:rPr>
        <w:t>(Beaz-Hidalgo et al., 2010a)</w:t>
      </w:r>
      <w:r>
        <w:fldChar w:fldCharType="end"/>
      </w:r>
      <w:r>
        <w:t xml:space="preserve">. Lastly, although the growth of </w:t>
      </w:r>
      <w:r>
        <w:rPr>
          <w:i/>
        </w:rPr>
        <w:t xml:space="preserve">Vibrios </w:t>
      </w:r>
      <w:r>
        <w:t xml:space="preserve">in the water decreases with probiotic treatment, this may result in the diversification of </w:t>
      </w:r>
      <w:r>
        <w:rPr>
          <w:i/>
        </w:rPr>
        <w:t>Vibrios</w:t>
      </w:r>
      <w:r>
        <w:t xml:space="preserve"> over time. Unfortunately, this 16S rDNA study is limited </w:t>
      </w:r>
      <w:r w:rsidR="00D82CD8">
        <w:t>in</w:t>
      </w:r>
      <w:r>
        <w:t xml:space="preserve"> its ability to determine the species or pathogenicity of the </w:t>
      </w:r>
      <w:r>
        <w:rPr>
          <w:i/>
        </w:rPr>
        <w:t>Vibrio</w:t>
      </w:r>
      <w:r>
        <w:t xml:space="preserve"> populations in each sample. </w:t>
      </w:r>
    </w:p>
    <w:p w14:paraId="540F325D" w14:textId="27968471" w:rsidR="00F05E88" w:rsidRDefault="00F05E88" w:rsidP="00F05E88">
      <w:r>
        <w:t xml:space="preserve">The analysis of single base pair changes in </w:t>
      </w:r>
      <w:r>
        <w:rPr>
          <w:i/>
        </w:rPr>
        <w:t>Vibrio</w:t>
      </w:r>
      <w:r>
        <w:t xml:space="preserve"> species in the water samples from the high-resolution sequencing performed in Trial 3 reveals succession of species that changes with probiotic treatment.  Three major oligotypes were determined to be the following species: </w:t>
      </w:r>
      <w:r w:rsidRPr="00754A42">
        <w:rPr>
          <w:i/>
        </w:rPr>
        <w:t>Vibrio alginolyticus</w:t>
      </w:r>
      <w:r>
        <w:t xml:space="preserve"> WW1, a virulent pathogen originally isolated from amphioxus </w:t>
      </w:r>
      <w:r>
        <w:fldChar w:fldCharType="begin" w:fldLock="1"/>
      </w:r>
      <w:r w:rsidR="007D5DCA">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"&lt;sup&gt;57&lt;/sup&gt;" }, "properties" : {  }, "schema" : "https://github.com/citation-style-language/schema/raw/master/csl-citation.json" }</w:instrText>
      </w:r>
      <w:r>
        <w:fldChar w:fldCharType="separate"/>
      </w:r>
      <w:r w:rsidR="007D5DCA" w:rsidRPr="007D5DCA">
        <w:rPr>
          <w:noProof/>
        </w:rPr>
        <w:t>(Zou et al., 2016)</w:t>
      </w:r>
      <w:r>
        <w:fldChar w:fldCharType="end"/>
      </w:r>
      <w:r>
        <w:t xml:space="preserve">; </w:t>
      </w:r>
      <w:r w:rsidRPr="006541CE">
        <w:rPr>
          <w:i/>
        </w:rPr>
        <w:t xml:space="preserve">Vibrio </w:t>
      </w:r>
      <w:proofErr w:type="spellStart"/>
      <w:r w:rsidRPr="006541CE">
        <w:rPr>
          <w:i/>
        </w:rPr>
        <w:t>celticus</w:t>
      </w:r>
      <w:proofErr w:type="spellEnd"/>
      <w:r>
        <w:t xml:space="preserve"> 5OM18, a virulent anaerobic clam pathogen  </w:t>
      </w:r>
      <w:r>
        <w:fldChar w:fldCharType="begin" w:fldLock="1"/>
      </w:r>
      <w:r w:rsidR="007D5DCA">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instrText>
      </w:r>
      <w:r>
        <w:fldChar w:fldCharType="separate"/>
      </w:r>
      <w:r w:rsidR="007D5DCA" w:rsidRPr="007D5DCA">
        <w:rPr>
          <w:noProof/>
        </w:rPr>
        <w:t>(Beaz-Hidalgo et al., 2010b)</w:t>
      </w:r>
      <w:r>
        <w:fldChar w:fldCharType="end"/>
      </w:r>
      <w:r>
        <w:t xml:space="preserve">; and </w:t>
      </w:r>
      <w:r>
        <w:rPr>
          <w:i/>
        </w:rPr>
        <w:t xml:space="preserve">Vibrio </w:t>
      </w:r>
      <w:proofErr w:type="spellStart"/>
      <w:r>
        <w:rPr>
          <w:i/>
        </w:rPr>
        <w:t>orientalis</w:t>
      </w:r>
      <w:proofErr w:type="spellEnd"/>
      <w:r>
        <w:t xml:space="preserve">, a species that is often associated with adaptive functions </w:t>
      </w:r>
      <w:r>
        <w:fldChar w:fldCharType="begin" w:fldLock="1"/>
      </w:r>
      <w:r w:rsidR="007D5DCA">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"&lt;sup&gt;59,60&lt;/sup&gt;" }, "properties" : {  }, "schema" : "https://github.com/citation-style-language/schema/raw/master/csl-citation.json" }</w:instrText>
      </w:r>
      <w:r>
        <w:fldChar w:fldCharType="separate"/>
      </w:r>
      <w:r w:rsidR="007D5DCA" w:rsidRPr="007D5DCA">
        <w:rPr>
          <w:noProof/>
        </w:rPr>
        <w:t>(Mukhta et al., 2016; Tangl, 1983)</w:t>
      </w:r>
      <w:r>
        <w:fldChar w:fldCharType="end"/>
      </w:r>
      <w:r>
        <w:t xml:space="preserve">. The dominant oligotype in the control tanks evolved from </w:t>
      </w:r>
      <w:r w:rsidRPr="00754A42">
        <w:rPr>
          <w:i/>
        </w:rPr>
        <w:t>Vibrio alginolyticus</w:t>
      </w:r>
      <w:r>
        <w:t xml:space="preserve"> WW1 to </w:t>
      </w:r>
      <w:r>
        <w:rPr>
          <w:i/>
        </w:rPr>
        <w:t xml:space="preserve">Vibrio </w:t>
      </w:r>
      <w:proofErr w:type="spellStart"/>
      <w:r>
        <w:rPr>
          <w:i/>
        </w:rPr>
        <w:t>orientalis</w:t>
      </w:r>
      <w:proofErr w:type="spellEnd"/>
      <w:r>
        <w:t xml:space="preserve"> between Day 5 and Day 12. However, the major oligotype in the probiotic treated samples transitioned from </w:t>
      </w:r>
      <w:r w:rsidRPr="00754A42">
        <w:rPr>
          <w:i/>
        </w:rPr>
        <w:t>Vibrio alginolyticus</w:t>
      </w:r>
      <w:r>
        <w:t xml:space="preserve"> WW1 on Day 5 to </w:t>
      </w:r>
      <w:r>
        <w:rPr>
          <w:i/>
        </w:rPr>
        <w:t xml:space="preserve">Vibrio </w:t>
      </w:r>
      <w:proofErr w:type="spellStart"/>
      <w:r>
        <w:rPr>
          <w:i/>
        </w:rPr>
        <w:t>orientalis</w:t>
      </w:r>
      <w:proofErr w:type="spellEnd"/>
      <w:r>
        <w:t xml:space="preserve"> on Day 12.</w:t>
      </w:r>
    </w:p>
    <w:p w14:paraId="660BF7AB" w14:textId="46506346" w:rsidR="00F05E88" w:rsidRPr="00A14BBE" w:rsidRDefault="00F05E88" w:rsidP="00F05E88">
      <w:r>
        <w:t xml:space="preserve">Over time, the </w:t>
      </w:r>
      <w:r w:rsidRPr="0073575F">
        <w:rPr>
          <w:i/>
        </w:rPr>
        <w:t>Vibrio</w:t>
      </w:r>
      <w:r>
        <w:t xml:space="preserve"> community in the probiotic-treated rearing water transitioned from potentially pathogen-dominated to beneficial symbiont-dominated, while the control water remained dominated by </w:t>
      </w:r>
      <w:r w:rsidR="00091BC5">
        <w:t xml:space="preserve">potential </w:t>
      </w:r>
      <w:r>
        <w:t xml:space="preserve">pathogens. </w:t>
      </w:r>
      <w:r w:rsidRPr="00FD7397">
        <w:t>This</w:t>
      </w:r>
      <w:r>
        <w:t xml:space="preserve"> trend further confirms that the addition of the </w:t>
      </w:r>
      <w:r>
        <w:rPr>
          <w:i/>
        </w:rPr>
        <w:t>Bacillus</w:t>
      </w:r>
      <w:r>
        <w:t xml:space="preserve"> probiotic causes subtle changes in certain taxa in the hatchery system, including the </w:t>
      </w:r>
      <w:r>
        <w:rPr>
          <w:i/>
        </w:rPr>
        <w:t>Vibrio</w:t>
      </w:r>
      <w:r>
        <w:t xml:space="preserve"> taxon. Although this data cannot confirm the activity of these bacteria in the water, it provides a hypothesis for the mechanism of protection and changes in the community by </w:t>
      </w:r>
      <w:r>
        <w:rPr>
          <w:i/>
        </w:rPr>
        <w:t>Bacillus pumilus</w:t>
      </w:r>
      <w:r w:rsidR="002334A7">
        <w:t xml:space="preserve"> RI06-95</w:t>
      </w:r>
      <w:r>
        <w:t xml:space="preserve">. </w:t>
      </w:r>
    </w:p>
    <w:p w14:paraId="22A4EC51" w14:textId="6477AE94" w:rsidR="008205B2" w:rsidRPr="008205B2" w:rsidRDefault="008205B2" w:rsidP="008205B2">
      <w:r w:rsidRPr="008205B2">
        <w:t xml:space="preserve">Co-occurrence networks can help identify associations, patterns, roles, and inform hypotheses from 16S abundance data </w:t>
      </w:r>
      <w:r w:rsidRPr="008205B2">
        <w:fldChar w:fldCharType="begin" w:fldLock="1"/>
      </w:r>
      <w:r w:rsidR="007D5DCA">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"&lt;sup&gt;61&lt;/sup&gt;" }, "properties" : {  }, "schema" : "https://github.com/citation-style-language/schema/raw/master/csl-citation.json" }</w:instrText>
      </w:r>
      <w:r w:rsidRPr="008205B2">
        <w:fldChar w:fldCharType="separate"/>
      </w:r>
      <w:r w:rsidR="007D5DCA" w:rsidRPr="007D5DCA">
        <w:rPr>
          <w:noProof/>
        </w:rPr>
        <w:t>(Barberán et al., 2012)</w:t>
      </w:r>
      <w:r w:rsidRPr="008205B2">
        <w:rPr>
          <w:lang w:val="en-GB"/>
        </w:rPr>
        <w:fldChar w:fldCharType="end"/>
      </w:r>
      <w:r w:rsidRPr="008205B2">
        <w:t xml:space="preserve">. A network analysis of the rearing water from the final timepoint in all three Trials analysis suggests that the probiotic effect on the rearing water, and likely the larvae, is mediated through select associated bacteria. Analyses of samples from Trials 1 and 3 (July 2012 and June 2016) show a direct relationship between </w:t>
      </w:r>
      <w:r w:rsidRPr="008205B2">
        <w:rPr>
          <w:i/>
        </w:rPr>
        <w:t>Bacillales</w:t>
      </w:r>
      <w:r w:rsidRPr="008205B2">
        <w:t xml:space="preserve"> with </w:t>
      </w:r>
      <w:proofErr w:type="spellStart"/>
      <w:r w:rsidRPr="008205B2">
        <w:rPr>
          <w:i/>
        </w:rPr>
        <w:t>Vibrionales</w:t>
      </w:r>
      <w:proofErr w:type="spellEnd"/>
      <w:r w:rsidRPr="008205B2">
        <w:t xml:space="preserve">, when </w:t>
      </w:r>
      <w:proofErr w:type="spellStart"/>
      <w:r w:rsidRPr="008205B2">
        <w:rPr>
          <w:i/>
        </w:rPr>
        <w:t>Vibrionales</w:t>
      </w:r>
      <w:proofErr w:type="spellEnd"/>
      <w:r w:rsidRPr="008205B2">
        <w:rPr>
          <w:i/>
        </w:rPr>
        <w:t xml:space="preserve"> </w:t>
      </w:r>
      <w:r w:rsidRPr="008205B2">
        <w:t xml:space="preserve">is more abundant in the environment and oysters, particularly with probiotic treatment </w:t>
      </w:r>
      <w:r w:rsidRPr="008205B2">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rsidRPr="008205B2">
        <w:fldChar w:fldCharType="separate"/>
      </w:r>
      <w:r w:rsidR="007D5DCA" w:rsidRPr="007D5DCA">
        <w:rPr>
          <w:noProof/>
        </w:rPr>
        <w:t>(Sobrinho et al., 2010)</w:t>
      </w:r>
      <w:r w:rsidRPr="008205B2">
        <w:rPr>
          <w:lang w:val="en-GB"/>
        </w:rPr>
        <w:fldChar w:fldCharType="end"/>
      </w:r>
      <w:r w:rsidRPr="008205B2">
        <w:t xml:space="preserve">. However, there is no overall connection in </w:t>
      </w:r>
      <w:r w:rsidRPr="008205B2">
        <w:rPr>
          <w:i/>
        </w:rPr>
        <w:t>Bacillales</w:t>
      </w:r>
      <w:r w:rsidRPr="008205B2">
        <w:t xml:space="preserve"> with </w:t>
      </w:r>
      <w:proofErr w:type="spellStart"/>
      <w:r w:rsidRPr="008205B2">
        <w:rPr>
          <w:i/>
        </w:rPr>
        <w:t>Vibrionales</w:t>
      </w:r>
      <w:proofErr w:type="spellEnd"/>
      <w:r w:rsidRPr="008205B2">
        <w:t xml:space="preserve"> since Trial 2 was conducted in January 2013, when there is a low abundance of </w:t>
      </w:r>
      <w:r w:rsidRPr="008205B2">
        <w:rPr>
          <w:i/>
        </w:rPr>
        <w:t>Vibrio</w:t>
      </w:r>
      <w:r w:rsidRPr="008205B2">
        <w:t xml:space="preserve"> species in the environment. </w:t>
      </w:r>
    </w:p>
    <w:p w14:paraId="2C0AB61F" w14:textId="1CCA9BD3" w:rsidR="008205B2" w:rsidRPr="008205B2" w:rsidRDefault="008205B2" w:rsidP="008205B2">
      <w:r w:rsidRPr="008205B2">
        <w:rPr>
          <w:i/>
        </w:rPr>
        <w:t>Bacillales</w:t>
      </w:r>
      <w:r w:rsidRPr="008205B2">
        <w:t xml:space="preserve"> is directly associated with seven Orders: four </w:t>
      </w:r>
      <w:r w:rsidRPr="008205B2">
        <w:rPr>
          <w:i/>
        </w:rPr>
        <w:t>Proteobacteria</w:t>
      </w:r>
      <w:r w:rsidRPr="008205B2">
        <w:t xml:space="preserve"> that are more abundant in control samples and three bacteria from various Orders that are more abundant in treated samples. </w:t>
      </w:r>
      <w:r w:rsidRPr="008205B2">
        <w:rPr>
          <w:i/>
        </w:rPr>
        <w:t>Oceanospirillales</w:t>
      </w:r>
      <w:r w:rsidRPr="008205B2">
        <w:t xml:space="preserve"> is 5 edges away from </w:t>
      </w:r>
      <w:r w:rsidRPr="008205B2">
        <w:rPr>
          <w:i/>
        </w:rPr>
        <w:t>Bacillales</w:t>
      </w:r>
      <w:r w:rsidRPr="008205B2">
        <w:t xml:space="preserve"> and shares an edge with the treatment-abundant </w:t>
      </w:r>
      <w:proofErr w:type="spellStart"/>
      <w:r w:rsidRPr="008205B2">
        <w:rPr>
          <w:i/>
        </w:rPr>
        <w:t>Flavobacteriales</w:t>
      </w:r>
      <w:proofErr w:type="spellEnd"/>
      <w:r w:rsidRPr="008205B2">
        <w:t xml:space="preserve">, a common environmental bacteria taxa </w:t>
      </w:r>
      <w:r w:rsidRPr="008205B2">
        <w:fldChar w:fldCharType="begin" w:fldLock="1"/>
      </w:r>
      <w:r w:rsidR="007D5DCA">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"&lt;sup&gt;62&lt;/sup&gt;" }, "properties" : {  }, "schema" : "https://github.com/citation-style-language/schema/raw/master/csl-citation.json" }</w:instrText>
      </w:r>
      <w:r w:rsidRPr="008205B2">
        <w:fldChar w:fldCharType="separate"/>
      </w:r>
      <w:r w:rsidR="007D5DCA" w:rsidRPr="007D5DCA">
        <w:rPr>
          <w:noProof/>
        </w:rPr>
        <w:t>(Bernardet et al., 2015)</w:t>
      </w:r>
      <w:r w:rsidRPr="008205B2">
        <w:rPr>
          <w:lang w:val="en-GB"/>
        </w:rPr>
        <w:fldChar w:fldCharType="end"/>
      </w:r>
      <w:r w:rsidRPr="008205B2">
        <w:t xml:space="preserve">. The co-occurrence network provides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7D5DCA">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"&lt;sup&gt;12&lt;/sup&gt;"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p>
    <w:p w14:paraId="31F97CCF" w14:textId="7E9AC518" w:rsidR="008205B2" w:rsidRPr="008205B2" w:rsidRDefault="008205B2" w:rsidP="008205B2">
      <w:r w:rsidRPr="008205B2">
        <w:lastRenderedPageBreak/>
        <w:t xml:space="preserve">Low temporal resolution and sample size in Trials 1 and 2 may have concealed additional trends that were only detected in Trial 3. In addition, standardized sampling timepoints across the three trials would have helped to clarify the chronological changes observed. A factor of the oyster hatchery </w:t>
      </w:r>
      <w:r w:rsidR="00883FC8">
        <w:t xml:space="preserve">system </w:t>
      </w:r>
      <w:r w:rsidRPr="008205B2">
        <w:t xml:space="preserve">that was not considered in this study is the algal feed and its associated bacteria. This live feed added to the tanks twice daily is an additional source of bacteria, pathogens, and nutrients that may have a significant impact on the hatchery microbial community </w:t>
      </w:r>
      <w:r w:rsidRPr="008205B2">
        <w:fldChar w:fldCharType="begin" w:fldLock="1"/>
      </w:r>
      <w:r w:rsidR="007D5DCA">
        <w:instrText>ADDIN CSL_CITATION { "citationItems" : [ { "id" : "ITEM-1", "itemData" : { "author" : [ { "dropping-particle" : "", "family" : "Borowitzka", "given" : "Michael A", "non-dropping-particle" : "", "parse-names" : false, "suffix" : "" } ], "container-title" : "Journal of Applied Phycology", "id" : "ITEM-1", "issued" : { "date-parts" : [ [ "1997" ] ] }, "page" : "393-401", "title" : "Microalgae for aquaculture: Opportunities and constraints", "type" : "article-journal", "volume" : "9" }, "uris" : [ "http://www.mendeley.com/documents/?uuid=c9108e87-9a10-323c-bb8d-8d7b31baf20d" ] } ], "mendeley" : { "formattedCitation" : "(Borowitzka, 1997)", "plainTextFormattedCitation" : "(Borowitzka, 1997)", "previouslyFormattedCitation" : "&lt;sup&gt;63&lt;/sup&gt;" }, "properties" : {  }, "schema" : "https://github.com/citation-style-language/schema/raw/master/csl-citation.json" }</w:instrText>
      </w:r>
      <w:r w:rsidRPr="008205B2">
        <w:fldChar w:fldCharType="separate"/>
      </w:r>
      <w:r w:rsidR="007D5DCA" w:rsidRPr="007D5DCA">
        <w:rPr>
          <w:noProof/>
        </w:rPr>
        <w:t>(Borowitzka, 1997)</w:t>
      </w:r>
      <w:r w:rsidRPr="008205B2">
        <w:rPr>
          <w:lang w:val="en-GB"/>
        </w:rPr>
        <w:fldChar w:fldCharType="end"/>
      </w:r>
      <w:r w:rsidRPr="008205B2">
        <w:t xml:space="preserve">. Additional research should be conducted to elucidate the </w:t>
      </w:r>
      <w:r w:rsidR="002B7476" w:rsidRPr="008205B2">
        <w:t>added</w:t>
      </w:r>
      <w:r w:rsidRPr="008205B2">
        <w:t xml:space="preserve"> impact of the algae on the oyster hatchery microbiome. </w:t>
      </w:r>
    </w:p>
    <w:p w14:paraId="4B35D7DB" w14:textId="0D77D396"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7D5DCA">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"&lt;sup&gt;64&lt;/sup&gt;"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reduce bias from dead bacteria in the system.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66587846"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but the effect of probiotic is limited to niche selection by certain taxa. Probiotics amplify </w:t>
      </w:r>
      <w:r w:rsidRPr="008205B2">
        <w:rPr>
          <w:i/>
        </w:rPr>
        <w:t>Oceanospirillales</w:t>
      </w:r>
      <w:r w:rsidRPr="008205B2">
        <w:t xml:space="preserve"> in the rearing water, lead to the succession of species in the </w:t>
      </w:r>
      <w:r w:rsidRPr="008205B2">
        <w:rPr>
          <w:i/>
        </w:rPr>
        <w:t>Vibrio</w:t>
      </w:r>
      <w:r w:rsidRPr="008205B2">
        <w:t xml:space="preserve"> community, and act through associated bacteria in the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w:t>
      </w:r>
      <w:proofErr w:type="spellStart"/>
      <w:r w:rsidR="00A56852" w:rsidRPr="00A56852">
        <w:rPr>
          <w:szCs w:val="24"/>
          <w:shd w:val="clear" w:color="auto" w:fill="FFFFFF"/>
        </w:rPr>
        <w:t>EPSCoR</w:t>
      </w:r>
      <w:proofErr w:type="spellEnd"/>
      <w:r w:rsidR="00A56852" w:rsidRPr="00A56852">
        <w:rPr>
          <w:szCs w:val="24"/>
          <w:shd w:val="clear" w:color="auto" w:fill="FFFFFF"/>
        </w:rPr>
        <w:t xml:space="preserve">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2959391E" w14:textId="002BDF7B" w:rsidR="007D5DCA" w:rsidRPr="007D5DCA" w:rsidRDefault="002937BF" w:rsidP="007D5DC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7D5DCA" w:rsidRPr="007D5DCA">
        <w:rPr>
          <w:rFonts w:cs="Times New Roman"/>
          <w:noProof/>
          <w:szCs w:val="24"/>
        </w:rPr>
        <w:t xml:space="preserve">Andrews, S. (2010). FastQC: A quality control tool for high throughput sequence data. </w:t>
      </w:r>
      <w:r w:rsidR="007D5DCA" w:rsidRPr="007D5DCA">
        <w:rPr>
          <w:rFonts w:cs="Times New Roman"/>
          <w:i/>
          <w:iCs/>
          <w:noProof/>
          <w:szCs w:val="24"/>
        </w:rPr>
        <w:t>Ref. Source</w:t>
      </w:r>
      <w:r w:rsidR="007D5DCA" w:rsidRPr="007D5DCA">
        <w:rPr>
          <w:rFonts w:cs="Times New Roman"/>
          <w:noProof/>
          <w:szCs w:val="24"/>
        </w:rPr>
        <w:t>.</w:t>
      </w:r>
    </w:p>
    <w:p w14:paraId="5EF1098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Asmani, K., Petton, B., Le Grand, J., Mounier, J., Robert, R., and Nicolas, J.-L. (2016). Establishment of microbiota in larval culture of Pacific oyster, Crassostrea gigas. </w:t>
      </w:r>
      <w:r w:rsidRPr="007D5DCA">
        <w:rPr>
          <w:rFonts w:cs="Times New Roman"/>
          <w:i/>
          <w:iCs/>
          <w:noProof/>
          <w:szCs w:val="24"/>
        </w:rPr>
        <w:t>Aquaculture</w:t>
      </w:r>
      <w:r w:rsidRPr="007D5DCA">
        <w:rPr>
          <w:rFonts w:cs="Times New Roman"/>
          <w:noProof/>
          <w:szCs w:val="24"/>
        </w:rPr>
        <w:t xml:space="preserve"> 464, 434–444. doi:10.1016/J.AQUACULTURE.2016.07.020.</w:t>
      </w:r>
    </w:p>
    <w:p w14:paraId="6007E493" w14:textId="2E7A23B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Barberán, A., Bates, S. T., Casamayor, E. O., and Fierer, N. (2012). Using network analysis to explore co-occurrence patterns in soil microbial communities. </w:t>
      </w:r>
      <w:r w:rsidRPr="007D5DCA">
        <w:rPr>
          <w:rFonts w:cs="Times New Roman"/>
          <w:i/>
          <w:iCs/>
          <w:noProof/>
          <w:szCs w:val="24"/>
        </w:rPr>
        <w:t>ISME J.</w:t>
      </w:r>
      <w:r w:rsidRPr="007D5DCA">
        <w:rPr>
          <w:rFonts w:cs="Times New Roman"/>
          <w:noProof/>
          <w:szCs w:val="24"/>
        </w:rPr>
        <w:t xml:space="preserve"> 6, 343–351. doi:10.1038/ismej.2011.119.</w:t>
      </w:r>
    </w:p>
    <w:p w14:paraId="29D8B56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Balboa, S., Romalde, J. L., and Figueras, M. J. (2010a). Diversity and pathogenecity of Vibrio species in cultured bivalve molluscs: Vibrio spp., bivalve molluscs, pathogens. </w:t>
      </w:r>
      <w:r w:rsidRPr="007D5DCA">
        <w:rPr>
          <w:rFonts w:cs="Times New Roman"/>
          <w:i/>
          <w:iCs/>
          <w:noProof/>
          <w:szCs w:val="24"/>
        </w:rPr>
        <w:t>Environ. Microbiol. Rep.</w:t>
      </w:r>
      <w:r w:rsidRPr="007D5DCA">
        <w:rPr>
          <w:rFonts w:cs="Times New Roman"/>
          <w:noProof/>
          <w:szCs w:val="24"/>
        </w:rPr>
        <w:t xml:space="preserve"> 2, 34–43. doi:10.1111/j.1758-2229.2010.00135.x.</w:t>
      </w:r>
    </w:p>
    <w:p w14:paraId="79B39CE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Diéguez, A. L., Cleenwerck, I., Balboa, S., Doce, A., de Vos, P., et al. (2010b). Vibrio celticus sp. nov., a new Vibrio species belonging to the Splendidus clade with pathogenic </w:t>
      </w:r>
      <w:r w:rsidRPr="007D5DCA">
        <w:rPr>
          <w:rFonts w:cs="Times New Roman"/>
          <w:noProof/>
          <w:szCs w:val="24"/>
        </w:rPr>
        <w:lastRenderedPageBreak/>
        <w:t xml:space="preserve">potential for clams. </w:t>
      </w:r>
      <w:r w:rsidRPr="007D5DCA">
        <w:rPr>
          <w:rFonts w:cs="Times New Roman"/>
          <w:i/>
          <w:iCs/>
          <w:noProof/>
          <w:szCs w:val="24"/>
        </w:rPr>
        <w:t>Syst. Appl. Microbiol.</w:t>
      </w:r>
      <w:r w:rsidRPr="007D5DCA">
        <w:rPr>
          <w:rFonts w:cs="Times New Roman"/>
          <w:noProof/>
          <w:szCs w:val="24"/>
        </w:rPr>
        <w:t xml:space="preserve"> 33, 311–315. doi:10.1016/J.SYAPM.2010.06.007.</w:t>
      </w:r>
    </w:p>
    <w:p w14:paraId="7A98745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Beinart, R. A., Nyholm, S. V., Dubilier, N., and Girguis, P. R. (2014). Intracellular Oceanospirillales inhabit the gills of the hydrothermal vent snail </w:t>
      </w:r>
      <w:r w:rsidRPr="007D5DCA">
        <w:rPr>
          <w:rFonts w:cs="Times New Roman"/>
          <w:i/>
          <w:iCs/>
          <w:noProof/>
          <w:szCs w:val="24"/>
        </w:rPr>
        <w:t>A</w:t>
      </w:r>
      <w:r w:rsidRPr="007D5DCA">
        <w:rPr>
          <w:rFonts w:cs="Times New Roman"/>
          <w:noProof/>
          <w:szCs w:val="24"/>
        </w:rPr>
        <w:t xml:space="preserve"> </w:t>
      </w:r>
      <w:r w:rsidRPr="007D5DCA">
        <w:rPr>
          <w:rFonts w:cs="Times New Roman"/>
          <w:i/>
          <w:iCs/>
          <w:noProof/>
          <w:szCs w:val="24"/>
        </w:rPr>
        <w:t>lviniconcha</w:t>
      </w:r>
      <w:r w:rsidRPr="007D5DCA">
        <w:rPr>
          <w:rFonts w:cs="Times New Roman"/>
          <w:noProof/>
          <w:szCs w:val="24"/>
        </w:rPr>
        <w:t xml:space="preserve"> with chemosynthetic, γ-Proteobacterial symbionts. </w:t>
      </w:r>
      <w:r w:rsidRPr="007D5DCA">
        <w:rPr>
          <w:rFonts w:cs="Times New Roman"/>
          <w:i/>
          <w:iCs/>
          <w:noProof/>
          <w:szCs w:val="24"/>
        </w:rPr>
        <w:t>Environ. Microbiol. Rep.</w:t>
      </w:r>
      <w:r w:rsidRPr="007D5DCA">
        <w:rPr>
          <w:rFonts w:cs="Times New Roman"/>
          <w:noProof/>
          <w:szCs w:val="24"/>
        </w:rPr>
        <w:t xml:space="preserve"> 6, 656–664. doi:10.1111/1758-2229.12183.</w:t>
      </w:r>
    </w:p>
    <w:p w14:paraId="45B3D64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Bernardet, J.-F., Bernardet, and Jean‐François (2015). “Flavobacteriales ord. nov,” in </w:t>
      </w:r>
      <w:r w:rsidRPr="007D5DCA">
        <w:rPr>
          <w:rFonts w:cs="Times New Roman"/>
          <w:i/>
          <w:iCs/>
          <w:noProof/>
          <w:szCs w:val="24"/>
        </w:rPr>
        <w:t>Bergey’s Manual of Systematics of Archaea and Bacteria</w:t>
      </w:r>
      <w:r w:rsidRPr="007D5DCA">
        <w:rPr>
          <w:rFonts w:cs="Times New Roman"/>
          <w:noProof/>
          <w:szCs w:val="24"/>
        </w:rPr>
        <w:t xml:space="preserve"> (Chichester, UK: John Wiley &amp; Sons, Ltd), 1–2. doi:10.1002/9781118960608.obm00033.</w:t>
      </w:r>
    </w:p>
    <w:p w14:paraId="1F30C70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Bolger, A. M., Lohse, M., and Usadel, B. (2014). Trimmomatic: a flexible trimmer for Illumina sequence data. </w:t>
      </w:r>
      <w:r w:rsidRPr="007D5DCA">
        <w:rPr>
          <w:rFonts w:cs="Times New Roman"/>
          <w:i/>
          <w:iCs/>
          <w:noProof/>
          <w:szCs w:val="24"/>
        </w:rPr>
        <w:t>Bioinformatics</w:t>
      </w:r>
      <w:r w:rsidRPr="007D5DCA">
        <w:rPr>
          <w:rFonts w:cs="Times New Roman"/>
          <w:noProof/>
          <w:szCs w:val="24"/>
        </w:rPr>
        <w:t xml:space="preserve"> 30, 2114–2120. doi:10.1093/bioinformatics/btu170.</w:t>
      </w:r>
    </w:p>
    <w:p w14:paraId="2D4F16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Borowitzka, M. A. (1997). Microalgae for aquaculture: Opportunities and constraints. </w:t>
      </w:r>
      <w:r w:rsidRPr="007D5DCA">
        <w:rPr>
          <w:rFonts w:cs="Times New Roman"/>
          <w:i/>
          <w:iCs/>
          <w:noProof/>
          <w:szCs w:val="24"/>
        </w:rPr>
        <w:t>J. Appl. Phycol.</w:t>
      </w:r>
      <w:r w:rsidRPr="007D5DCA">
        <w:rPr>
          <w:rFonts w:cs="Times New Roman"/>
          <w:noProof/>
          <w:szCs w:val="24"/>
        </w:rPr>
        <w:t xml:space="preserve"> 9, 393–401. Available at: https://link.springer.com/content/pdf/10.1023%2FA%3A1007921728300.pdf [Accessed December 19, 2017].</w:t>
      </w:r>
    </w:p>
    <w:p w14:paraId="4E3155B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Burge, C. A., Closek, C. J., Friedman, C. S., Groner, M. L., Jenkins, C. M., Shore-Maggio, A., et al. (2016). The Use of Filter-feeders to Manage Disease in a Changing World. </w:t>
      </w:r>
      <w:r w:rsidRPr="007D5DCA">
        <w:rPr>
          <w:rFonts w:cs="Times New Roman"/>
          <w:i/>
          <w:iCs/>
          <w:noProof/>
          <w:szCs w:val="24"/>
        </w:rPr>
        <w:t>Integr. Comp. Biol.</w:t>
      </w:r>
      <w:r w:rsidRPr="007D5DCA">
        <w:rPr>
          <w:rFonts w:cs="Times New Roman"/>
          <w:noProof/>
          <w:szCs w:val="24"/>
        </w:rPr>
        <w:t xml:space="preserve"> 56, 573–587. doi:10.1093/icb/icw048.</w:t>
      </w:r>
    </w:p>
    <w:p w14:paraId="55B1AEE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Chauhan, A., Wafula, D., Lewis, D. E., and Pathak, A. (2014). Metagenomic Assessment of the Eastern Oyster-Associated Microbiota. </w:t>
      </w:r>
      <w:r w:rsidRPr="007D5DCA">
        <w:rPr>
          <w:rFonts w:cs="Times New Roman"/>
          <w:i/>
          <w:iCs/>
          <w:noProof/>
          <w:szCs w:val="24"/>
        </w:rPr>
        <w:t>Genome Announc.</w:t>
      </w:r>
      <w:r w:rsidRPr="007D5DCA">
        <w:rPr>
          <w:rFonts w:cs="Times New Roman"/>
          <w:noProof/>
          <w:szCs w:val="24"/>
        </w:rPr>
        <w:t xml:space="preserve"> 2, e01083-14-e01083-14. doi:10.1128/genomeA.01083-14.</w:t>
      </w:r>
    </w:p>
    <w:p w14:paraId="1C8FF64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Costa, P. M., Carreira, S., Lobo, J., and Costa, M. H. (2012). Molecular detection of prokaryote and protozoan parasites in the commercial bivalve Ruditapes decussatus from southern Portugal. </w:t>
      </w:r>
      <w:r w:rsidRPr="007D5DCA">
        <w:rPr>
          <w:rFonts w:cs="Times New Roman"/>
          <w:i/>
          <w:iCs/>
          <w:noProof/>
          <w:szCs w:val="24"/>
        </w:rPr>
        <w:t>Aquaculture</w:t>
      </w:r>
      <w:r w:rsidRPr="007D5DCA">
        <w:rPr>
          <w:rFonts w:cs="Times New Roman"/>
          <w:noProof/>
          <w:szCs w:val="24"/>
        </w:rPr>
        <w:t xml:space="preserve"> 370–371, 61–67. doi:10.1016/j.aquaculture.2012.10.006.</w:t>
      </w:r>
    </w:p>
    <w:p w14:paraId="59E83FF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Dixon, P. (2003). VEGAN, a package of R functions for community ecology. </w:t>
      </w:r>
      <w:r w:rsidRPr="007D5DCA">
        <w:rPr>
          <w:rFonts w:cs="Times New Roman"/>
          <w:i/>
          <w:iCs/>
          <w:noProof/>
          <w:szCs w:val="24"/>
        </w:rPr>
        <w:t>J. Veg. Sci.</w:t>
      </w:r>
      <w:r w:rsidRPr="007D5DCA">
        <w:rPr>
          <w:rFonts w:cs="Times New Roman"/>
          <w:noProof/>
          <w:szCs w:val="24"/>
        </w:rPr>
        <w:t xml:space="preserve"> 14, 927–930. doi:10.1111/j.1654-1103.2003.tb02228.x.</w:t>
      </w:r>
    </w:p>
    <w:p w14:paraId="3DEA9A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Dubert, J., Barja, J. L., and Romalde, J. L. (2017). New Insights into Pathogenic Vibrios Affecting Bivalves in Hatcheries: Present and Future Prospects. </w:t>
      </w:r>
      <w:r w:rsidRPr="007D5DCA">
        <w:rPr>
          <w:rFonts w:cs="Times New Roman"/>
          <w:i/>
          <w:iCs/>
          <w:noProof/>
          <w:szCs w:val="24"/>
        </w:rPr>
        <w:t>Front. Microbiol.</w:t>
      </w:r>
      <w:r w:rsidRPr="007D5DCA">
        <w:rPr>
          <w:rFonts w:cs="Times New Roman"/>
          <w:noProof/>
          <w:szCs w:val="24"/>
        </w:rPr>
        <w:t xml:space="preserve"> 8, 762. doi:10.3389/fmicb.2017.00762.</w:t>
      </w:r>
    </w:p>
    <w:p w14:paraId="6C3074A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Dubinsky, E. A., Conrad, M. E., Chakraborty, R., Bill, M., Borglin, S. E., Hollibaugh, J. T., et al. (2013). Succession of Hydrocarbon-Degrading Bacteria in the Aftermath of the </w:t>
      </w:r>
      <w:r w:rsidRPr="007D5DCA">
        <w:rPr>
          <w:rFonts w:cs="Times New Roman"/>
          <w:i/>
          <w:iCs/>
          <w:noProof/>
          <w:szCs w:val="24"/>
        </w:rPr>
        <w:t>Deepwater Horizon</w:t>
      </w:r>
      <w:r w:rsidRPr="007D5DCA">
        <w:rPr>
          <w:rFonts w:cs="Times New Roman"/>
          <w:noProof/>
          <w:szCs w:val="24"/>
        </w:rPr>
        <w:t xml:space="preserve"> Oil Spill in the Gulf of Mexico. </w:t>
      </w:r>
      <w:r w:rsidRPr="007D5DCA">
        <w:rPr>
          <w:rFonts w:cs="Times New Roman"/>
          <w:i/>
          <w:iCs/>
          <w:noProof/>
          <w:szCs w:val="24"/>
        </w:rPr>
        <w:t>Environ. Sci. Technol.</w:t>
      </w:r>
      <w:r w:rsidRPr="007D5DCA">
        <w:rPr>
          <w:rFonts w:cs="Times New Roman"/>
          <w:noProof/>
          <w:szCs w:val="24"/>
        </w:rPr>
        <w:t xml:space="preserve"> 47, 10860–10867. doi:10.1021/es401676y.</w:t>
      </w:r>
    </w:p>
    <w:p w14:paraId="19F89545" w14:textId="5E409933"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Maignien, L., Sul, W. J., Murphy, L. G., Grim, S. L., Morrison, H. G., et al. (2013a). Oligotyping: Differentiating between closely related microbial taxa using 16S rRNA gene data. </w:t>
      </w:r>
      <w:r w:rsidRPr="007D5DCA">
        <w:rPr>
          <w:rFonts w:cs="Times New Roman"/>
          <w:i/>
          <w:iCs/>
          <w:noProof/>
          <w:szCs w:val="24"/>
        </w:rPr>
        <w:t>Methods Ecol. Evol.</w:t>
      </w:r>
      <w:r w:rsidRPr="007D5DCA">
        <w:rPr>
          <w:rFonts w:cs="Times New Roman"/>
          <w:noProof/>
          <w:szCs w:val="24"/>
        </w:rPr>
        <w:t xml:space="preserve"> 4, 1111. doi:10.1111/2041-210X.12114.</w:t>
      </w:r>
    </w:p>
    <w:p w14:paraId="7083471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Vineis, J. H., Morrison, H. G., and Sogin, M. L. (2013b). A Filtering Method to Generate High Quality Short Reads Using Illumina Paired-End Technology. </w:t>
      </w:r>
      <w:r w:rsidRPr="007D5DCA">
        <w:rPr>
          <w:rFonts w:cs="Times New Roman"/>
          <w:i/>
          <w:iCs/>
          <w:noProof/>
          <w:szCs w:val="24"/>
        </w:rPr>
        <w:t>PLoS One</w:t>
      </w:r>
      <w:r w:rsidRPr="007D5DCA">
        <w:rPr>
          <w:rFonts w:cs="Times New Roman"/>
          <w:noProof/>
          <w:szCs w:val="24"/>
        </w:rPr>
        <w:t xml:space="preserve"> 8, e66643. doi:10.1371/JOURNAL.PONE.0066643.</w:t>
      </w:r>
    </w:p>
    <w:p w14:paraId="774C159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FAO (2015). </w:t>
      </w:r>
      <w:r w:rsidRPr="007D5DCA">
        <w:rPr>
          <w:rFonts w:cs="Times New Roman"/>
          <w:i/>
          <w:iCs/>
          <w:noProof/>
          <w:szCs w:val="24"/>
        </w:rPr>
        <w:t>Fishery and Aquaculture Statistics</w:t>
      </w:r>
      <w:r w:rsidRPr="007D5DCA">
        <w:rPr>
          <w:rFonts w:cs="Times New Roman"/>
          <w:noProof/>
          <w:szCs w:val="24"/>
        </w:rPr>
        <w:t>.</w:t>
      </w:r>
    </w:p>
    <w:p w14:paraId="3CE493E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García Bernal, M., Trabal Fernández, N., Saucedo Lastra, P. E., Medina Marrero, R., and Mazón-Suástegui, J. M. (2017). </w:t>
      </w:r>
      <w:r w:rsidRPr="007D5DCA">
        <w:rPr>
          <w:rFonts w:cs="Times New Roman"/>
          <w:i/>
          <w:iCs/>
          <w:noProof/>
          <w:szCs w:val="24"/>
        </w:rPr>
        <w:t>Streptomyces</w:t>
      </w:r>
      <w:r w:rsidRPr="007D5DCA">
        <w:rPr>
          <w:rFonts w:cs="Times New Roman"/>
          <w:noProof/>
          <w:szCs w:val="24"/>
        </w:rPr>
        <w:t xml:space="preserve"> effect on the bacterial microbiota associated to </w:t>
      </w:r>
      <w:r w:rsidRPr="007D5DCA">
        <w:rPr>
          <w:rFonts w:cs="Times New Roman"/>
          <w:i/>
          <w:iCs/>
          <w:noProof/>
          <w:szCs w:val="24"/>
        </w:rPr>
        <w:t>Crassostrea sikamea</w:t>
      </w:r>
      <w:r w:rsidRPr="007D5DCA">
        <w:rPr>
          <w:rFonts w:cs="Times New Roman"/>
          <w:noProof/>
          <w:szCs w:val="24"/>
        </w:rPr>
        <w:t xml:space="preserve"> oyster. </w:t>
      </w:r>
      <w:r w:rsidRPr="007D5DCA">
        <w:rPr>
          <w:rFonts w:cs="Times New Roman"/>
          <w:i/>
          <w:iCs/>
          <w:noProof/>
          <w:szCs w:val="24"/>
        </w:rPr>
        <w:t>J. Appl. Microbiol.</w:t>
      </w:r>
      <w:r w:rsidRPr="007D5DCA">
        <w:rPr>
          <w:rFonts w:cs="Times New Roman"/>
          <w:noProof/>
          <w:szCs w:val="24"/>
        </w:rPr>
        <w:t xml:space="preserve"> 122, 601–614. doi:10.1111/jam.13382.</w:t>
      </w:r>
    </w:p>
    <w:p w14:paraId="280BB7C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Gatesoupe, F. . (1999). Review: The use of probiotics in aquaculture. </w:t>
      </w:r>
      <w:r w:rsidRPr="007D5DCA">
        <w:rPr>
          <w:rFonts w:cs="Times New Roman"/>
          <w:i/>
          <w:iCs/>
          <w:noProof/>
          <w:szCs w:val="24"/>
        </w:rPr>
        <w:t>Aquaculture</w:t>
      </w:r>
      <w:r w:rsidRPr="007D5DCA">
        <w:rPr>
          <w:rFonts w:cs="Times New Roman"/>
          <w:noProof/>
          <w:szCs w:val="24"/>
        </w:rPr>
        <w:t xml:space="preserve"> 180, 147–165. doi:10.1016/S0044-8486(99)00187-8.</w:t>
      </w:r>
    </w:p>
    <w:p w14:paraId="6495139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Groner, M. L., Maynard, J., Breyta, R., Carnegie, R. B., Dobson, A., Friedman, C. S., et al. (2016). Managing marine disease emergencies in an era of rapid change. </w:t>
      </w:r>
      <w:r w:rsidRPr="007D5DCA">
        <w:rPr>
          <w:rFonts w:cs="Times New Roman"/>
          <w:i/>
          <w:iCs/>
          <w:noProof/>
          <w:szCs w:val="24"/>
        </w:rPr>
        <w:t>Philos. Trans. R. Soc. B Biol. Sci.</w:t>
      </w:r>
      <w:r w:rsidRPr="007D5DCA">
        <w:rPr>
          <w:rFonts w:cs="Times New Roman"/>
          <w:noProof/>
          <w:szCs w:val="24"/>
        </w:rPr>
        <w:t xml:space="preserve"> 371, 20150364. doi:10.1098/rstb.2015.0364.</w:t>
      </w:r>
    </w:p>
    <w:p w14:paraId="461E908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Hazen, T. C., Dubinsky, E. A., DeSantis, T. Z., Andersen, G. L., Piceno, Y. M., Singh, N., et al. (2010). Deep-sea oil plume enriches indigenous oil-degrading bacteria. </w:t>
      </w:r>
      <w:r w:rsidRPr="007D5DCA">
        <w:rPr>
          <w:rFonts w:cs="Times New Roman"/>
          <w:i/>
          <w:iCs/>
          <w:noProof/>
          <w:szCs w:val="24"/>
        </w:rPr>
        <w:t>Science</w:t>
      </w:r>
      <w:r w:rsidRPr="007D5DCA">
        <w:rPr>
          <w:rFonts w:cs="Times New Roman"/>
          <w:noProof/>
          <w:szCs w:val="24"/>
        </w:rPr>
        <w:t xml:space="preserve"> 330, 204–8. doi:10.1126/science.1195979.</w:t>
      </w:r>
    </w:p>
    <w:p w14:paraId="1D9C709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Helm, M. M., Bourne, N., and Lovatelli, A. (2004). </w:t>
      </w:r>
      <w:r w:rsidRPr="007D5DCA">
        <w:rPr>
          <w:rFonts w:cs="Times New Roman"/>
          <w:i/>
          <w:iCs/>
          <w:noProof/>
          <w:szCs w:val="24"/>
        </w:rPr>
        <w:t>Hatchery culture of bivalves: a practical manual</w:t>
      </w:r>
      <w:r w:rsidRPr="007D5DCA">
        <w:rPr>
          <w:rFonts w:cs="Times New Roman"/>
          <w:noProof/>
          <w:szCs w:val="24"/>
        </w:rPr>
        <w:t>. Food and agriculture organization of the United Nations.</w:t>
      </w:r>
    </w:p>
    <w:p w14:paraId="159895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Hernández-Zárate, G., and Olmos-Soto, J. (2006). Identification of bacterial diversity in the oyster Crassostrea gigas by fluorescent in situ hybridization and polymerase chain reaction. </w:t>
      </w:r>
      <w:r w:rsidRPr="007D5DCA">
        <w:rPr>
          <w:rFonts w:cs="Times New Roman"/>
          <w:i/>
          <w:iCs/>
          <w:noProof/>
          <w:szCs w:val="24"/>
        </w:rPr>
        <w:t>J. Appl. Microbiol.</w:t>
      </w:r>
      <w:r w:rsidRPr="007D5DCA">
        <w:rPr>
          <w:rFonts w:cs="Times New Roman"/>
          <w:noProof/>
          <w:szCs w:val="24"/>
        </w:rPr>
        <w:t xml:space="preserve"> 100, 664–672. doi:10.1111/j.1365-2672.2005.02800.x.</w:t>
      </w:r>
    </w:p>
    <w:p w14:paraId="19B387A9" w14:textId="60E469B6"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Huse, S. M., Mark Welch, D. B., Voorhis, A., Shipunova, A., Morrison, H. G., Eren, A., et al. (2014). VAMPS: a website for visualization and analysis of microbial population structures. </w:t>
      </w:r>
      <w:r w:rsidRPr="007D5DCA">
        <w:rPr>
          <w:rFonts w:cs="Times New Roman"/>
          <w:i/>
          <w:iCs/>
          <w:noProof/>
          <w:szCs w:val="24"/>
        </w:rPr>
        <w:t>BMC Bioinformatics</w:t>
      </w:r>
      <w:r w:rsidRPr="007D5DCA">
        <w:rPr>
          <w:rFonts w:cs="Times New Roman"/>
          <w:noProof/>
          <w:szCs w:val="24"/>
        </w:rPr>
        <w:t xml:space="preserve"> 15, 41. doi:10.1186/1471-2105-15-41.</w:t>
      </w:r>
    </w:p>
    <w:p w14:paraId="1768288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11E682A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Jensen, S., Duperron, S., Birkeland, N.-K., and Hovland, M. (2010). Intracellular Oceanospirillales bacteria inhabit gills of Acesta bivalves. </w:t>
      </w:r>
      <w:r w:rsidRPr="007D5DCA">
        <w:rPr>
          <w:rFonts w:cs="Times New Roman"/>
          <w:i/>
          <w:iCs/>
          <w:noProof/>
          <w:szCs w:val="24"/>
        </w:rPr>
        <w:t>FEMS Microbiol. Ecol.</w:t>
      </w:r>
      <w:r w:rsidRPr="007D5DCA">
        <w:rPr>
          <w:rFonts w:cs="Times New Roman"/>
          <w:noProof/>
          <w:szCs w:val="24"/>
        </w:rPr>
        <w:t xml:space="preserve"> 74, 523–533. doi:10.1111/j.1574-6941.2010.00981.x.</w:t>
      </w:r>
    </w:p>
    <w:p w14:paraId="532E22F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7D5DCA">
        <w:rPr>
          <w:rFonts w:cs="Times New Roman"/>
          <w:i/>
          <w:iCs/>
          <w:noProof/>
          <w:szCs w:val="24"/>
        </w:rPr>
        <w:t>J. Shellfish Res.</w:t>
      </w:r>
      <w:r w:rsidRPr="007D5DCA">
        <w:rPr>
          <w:rFonts w:cs="Times New Roman"/>
          <w:noProof/>
          <w:szCs w:val="24"/>
        </w:rPr>
        <w:t xml:space="preserve"> 32, 401–408. doi:10.2983/035.032.0220.</w:t>
      </w:r>
    </w:p>
    <w:p w14:paraId="2BFF6A3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Kaspar, H., Lategan, M. J., and Gibson, L. (2008). Probiotics in aquaculture: The need, principles and mechanisms of action and screening processes. </w:t>
      </w:r>
      <w:r w:rsidRPr="007D5DCA">
        <w:rPr>
          <w:rFonts w:cs="Times New Roman"/>
          <w:i/>
          <w:iCs/>
          <w:noProof/>
          <w:szCs w:val="24"/>
        </w:rPr>
        <w:t>Aquaculture</w:t>
      </w:r>
      <w:r w:rsidRPr="007D5DCA">
        <w:rPr>
          <w:rFonts w:cs="Times New Roman"/>
          <w:noProof/>
          <w:szCs w:val="24"/>
        </w:rPr>
        <w:t xml:space="preserve"> 274, 1–14. doi:10.1016/j.aquaculture.2007.11.019.</w:t>
      </w:r>
    </w:p>
    <w:p w14:paraId="0099B0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Miner, P., Nicolas, J.-L., and Robert, R. (2012). Protective effect of four potential probiotics against pathogen-challenge of the larvae of three bivalves: Pacific oyster (Crassostrea gigas), flat oyster (Ostrea edulis) and scallop (Pecten maximus). </w:t>
      </w:r>
      <w:r w:rsidRPr="007D5DCA">
        <w:rPr>
          <w:rFonts w:cs="Times New Roman"/>
          <w:i/>
          <w:iCs/>
          <w:noProof/>
          <w:szCs w:val="24"/>
        </w:rPr>
        <w:t>Aquaculture</w:t>
      </w:r>
      <w:r w:rsidRPr="007D5DCA">
        <w:rPr>
          <w:rFonts w:cs="Times New Roman"/>
          <w:noProof/>
          <w:szCs w:val="24"/>
        </w:rPr>
        <w:t xml:space="preserve"> 344–349, 29–34. doi:10.1016/j.aquaculture.2012.02.029.</w:t>
      </w:r>
    </w:p>
    <w:p w14:paraId="230932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King, G. M., Judd, C., Kuske, C. R., and Smith, C. (2012). Analysis of Stomach and Gut Microbiomes of the Eastern Oyster (Crassostrea virginica) from Coastal Louisiana, USA. </w:t>
      </w:r>
      <w:r w:rsidRPr="007D5DCA">
        <w:rPr>
          <w:rFonts w:cs="Times New Roman"/>
          <w:i/>
          <w:iCs/>
          <w:noProof/>
          <w:szCs w:val="24"/>
        </w:rPr>
        <w:t>PLoS One</w:t>
      </w:r>
      <w:r w:rsidRPr="007D5DCA">
        <w:rPr>
          <w:rFonts w:cs="Times New Roman"/>
          <w:noProof/>
          <w:szCs w:val="24"/>
        </w:rPr>
        <w:t xml:space="preserve"> 7. doi:10.1371/journal.pone.0051475.</w:t>
      </w:r>
    </w:p>
    <w:p w14:paraId="32D7A5A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Lafferty, K. D., Harvell, C. D., Conrad, J. M., Friedman, C. S., Kent, M. L., Kuris, A. M., et al. (2015). Infectious Diseases Affect Marine Fisheries and Aquaculture Economics. </w:t>
      </w:r>
      <w:r w:rsidRPr="007D5DCA">
        <w:rPr>
          <w:rFonts w:cs="Times New Roman"/>
          <w:i/>
          <w:iCs/>
          <w:noProof/>
          <w:szCs w:val="24"/>
        </w:rPr>
        <w:t>Ann. Rev. Mar. Sci.</w:t>
      </w:r>
      <w:r w:rsidRPr="007D5DCA">
        <w:rPr>
          <w:rFonts w:cs="Times New Roman"/>
          <w:noProof/>
          <w:szCs w:val="24"/>
        </w:rPr>
        <w:t xml:space="preserve"> 7, 471–496. doi:10.1146/annurev-marine-010814-015646.</w:t>
      </w:r>
    </w:p>
    <w:p w14:paraId="15FB7F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7D5DCA">
        <w:rPr>
          <w:rFonts w:cs="Times New Roman"/>
          <w:i/>
          <w:iCs/>
          <w:noProof/>
          <w:szCs w:val="24"/>
        </w:rPr>
        <w:t>BMC Microbiol.</w:t>
      </w:r>
      <w:r w:rsidRPr="007D5DCA">
        <w:rPr>
          <w:rFonts w:cs="Times New Roman"/>
          <w:noProof/>
          <w:szCs w:val="24"/>
        </w:rPr>
        <w:t xml:space="preserve"> 17, 175. doi:10.1186/s12866-017-1090-7.</w:t>
      </w:r>
    </w:p>
    <w:p w14:paraId="6C697CC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Le Roux, F., Wegner, K. M., and Polz, M. F. (2016). Oysters and Vibrios as a Model for Disease Dynamics in Wild Animals. </w:t>
      </w:r>
      <w:r w:rsidRPr="007D5DCA">
        <w:rPr>
          <w:rFonts w:cs="Times New Roman"/>
          <w:i/>
          <w:iCs/>
          <w:noProof/>
          <w:szCs w:val="24"/>
        </w:rPr>
        <w:t>Trends Microbiol.</w:t>
      </w:r>
      <w:r w:rsidRPr="007D5DCA">
        <w:rPr>
          <w:rFonts w:cs="Times New Roman"/>
          <w:noProof/>
          <w:szCs w:val="24"/>
        </w:rPr>
        <w:t xml:space="preserve"> 24, 568–580. doi:10.1016/j.tim.2016.03.006.</w:t>
      </w:r>
    </w:p>
    <w:p w14:paraId="25E42C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Kuenzel, S., Baines, J. F., and Wegner, K. M. (2016). The role of tissue-specific microbiota in initial establishment success of Pacific oysters. </w:t>
      </w:r>
      <w:r w:rsidRPr="007D5DCA">
        <w:rPr>
          <w:rFonts w:cs="Times New Roman"/>
          <w:i/>
          <w:iCs/>
          <w:noProof/>
          <w:szCs w:val="24"/>
        </w:rPr>
        <w:t>Environ. Microbiol.</w:t>
      </w:r>
      <w:r w:rsidRPr="007D5DCA">
        <w:rPr>
          <w:rFonts w:cs="Times New Roman"/>
          <w:noProof/>
          <w:szCs w:val="24"/>
        </w:rPr>
        <w:t xml:space="preserve"> 18, 970–987. doi:10.1111/1462-2920.13163.</w:t>
      </w:r>
    </w:p>
    <w:p w14:paraId="3D86635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and Mathias Wegner, K. (2015). Hemolymph microbiome of Pacific oysters in response to temperature, temperature stress and infection. </w:t>
      </w:r>
      <w:r w:rsidRPr="007D5DCA">
        <w:rPr>
          <w:rFonts w:cs="Times New Roman"/>
          <w:i/>
          <w:iCs/>
          <w:noProof/>
          <w:szCs w:val="24"/>
        </w:rPr>
        <w:t>ISME J.</w:t>
      </w:r>
      <w:r w:rsidRPr="007D5DCA">
        <w:rPr>
          <w:rFonts w:cs="Times New Roman"/>
          <w:noProof/>
          <w:szCs w:val="24"/>
        </w:rPr>
        <w:t xml:space="preserve"> 9, 670–682. doi:10.1038/ismej.2014.160.</w:t>
      </w:r>
    </w:p>
    <w:p w14:paraId="679D067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Mckindsey, C. W., Landry, T., Beirn, F. X. O., and Davies, I. A. N. M. (2007). Bivalve Aquaculture and Exotic Species : a Review of Ecological Considerations and Management Issues. </w:t>
      </w:r>
      <w:r w:rsidRPr="007D5DCA">
        <w:rPr>
          <w:rFonts w:cs="Times New Roman"/>
          <w:i/>
          <w:iCs/>
          <w:noProof/>
          <w:szCs w:val="24"/>
        </w:rPr>
        <w:t>http://dx.doi.org/10.2983/0730-8000(2007)26[281:BAAESA]2.0.CO;2</w:t>
      </w:r>
      <w:r w:rsidRPr="007D5DCA">
        <w:rPr>
          <w:rFonts w:cs="Times New Roman"/>
          <w:noProof/>
          <w:szCs w:val="24"/>
        </w:rPr>
        <w:t xml:space="preserve"> 26, 281–294. doi:10.2983/0730-8000(2007)26[281:BAAESA]2.0.CO;2.</w:t>
      </w:r>
    </w:p>
    <w:p w14:paraId="0E0E26F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McMurdie, P. J., and Holmes, S. (2013). phyloseq: An R Package for Reproducible Interactive Analysis and Graphics of Microbiome Census Data. </w:t>
      </w:r>
      <w:r w:rsidRPr="007D5DCA">
        <w:rPr>
          <w:rFonts w:cs="Times New Roman"/>
          <w:i/>
          <w:iCs/>
          <w:noProof/>
          <w:szCs w:val="24"/>
        </w:rPr>
        <w:t>PLoS One</w:t>
      </w:r>
      <w:r w:rsidRPr="007D5DCA">
        <w:rPr>
          <w:rFonts w:cs="Times New Roman"/>
          <w:noProof/>
          <w:szCs w:val="24"/>
        </w:rPr>
        <w:t xml:space="preserve"> 8, e61217. doi:10.1371/journal.pone.0061217.</w:t>
      </w:r>
    </w:p>
    <w:p w14:paraId="4FF90D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Merrifield, D. L., and Carnevali, O. (2014). “Probiotic Modulation of the Gut Microbiota of Fish,” in </w:t>
      </w:r>
      <w:r w:rsidRPr="007D5DCA">
        <w:rPr>
          <w:rFonts w:cs="Times New Roman"/>
          <w:i/>
          <w:iCs/>
          <w:noProof/>
          <w:szCs w:val="24"/>
        </w:rPr>
        <w:t>Aquaculture Nutrition</w:t>
      </w:r>
      <w:r w:rsidRPr="007D5DCA">
        <w:rPr>
          <w:rFonts w:cs="Times New Roman"/>
          <w:noProof/>
          <w:szCs w:val="24"/>
        </w:rPr>
        <w:t xml:space="preserve"> (Chichester, UK: John Wiley &amp; Sons, Ltd), 185–222. doi:10.1002/9781118897263.ch8.</w:t>
      </w:r>
    </w:p>
    <w:p w14:paraId="208F423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2EB84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Newaj-Fyzul, A., Al-Harbi, A. H., and Austin, B. (2014). Review: Developments in the use of probiotics for disease control in aquaculture. </w:t>
      </w:r>
      <w:r w:rsidRPr="007D5DCA">
        <w:rPr>
          <w:rFonts w:cs="Times New Roman"/>
          <w:i/>
          <w:iCs/>
          <w:noProof/>
          <w:szCs w:val="24"/>
        </w:rPr>
        <w:t>Aquaculture</w:t>
      </w:r>
      <w:r w:rsidRPr="007D5DCA">
        <w:rPr>
          <w:rFonts w:cs="Times New Roman"/>
          <w:noProof/>
          <w:szCs w:val="24"/>
        </w:rPr>
        <w:t xml:space="preserve"> 431, 1–11. doi:10.1016/J.AQUACULTURE.2013.08.026.</w:t>
      </w:r>
    </w:p>
    <w:p w14:paraId="10558A3A" w14:textId="63B3809A"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7D5DCA">
        <w:rPr>
          <w:rFonts w:cs="Times New Roman"/>
          <w:i/>
          <w:iCs/>
          <w:noProof/>
          <w:szCs w:val="24"/>
        </w:rPr>
        <w:t>Hydrobiologia</w:t>
      </w:r>
      <w:r w:rsidRPr="007D5DCA">
        <w:rPr>
          <w:rFonts w:cs="Times New Roman"/>
          <w:noProof/>
          <w:szCs w:val="24"/>
        </w:rPr>
        <w:t xml:space="preserve"> 765, 97–113. doi:10.1007/s10750-015-2405-z.</w:t>
      </w:r>
    </w:p>
    <w:p w14:paraId="3CA4886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Powell, S. M., Chapman, C. C., Bermudes, M., and Tamplin, M. L. (2013). Dynamics of Seawater Bacterial Communities in a Shellfish Hatchery. </w:t>
      </w:r>
      <w:r w:rsidRPr="007D5DCA">
        <w:rPr>
          <w:rFonts w:cs="Times New Roman"/>
          <w:i/>
          <w:iCs/>
          <w:noProof/>
          <w:szCs w:val="24"/>
        </w:rPr>
        <w:t>Microb. Ecol.</w:t>
      </w:r>
      <w:r w:rsidRPr="007D5DCA">
        <w:rPr>
          <w:rFonts w:cs="Times New Roman"/>
          <w:noProof/>
          <w:szCs w:val="24"/>
        </w:rPr>
        <w:t xml:space="preserve"> 66, 245–256. doi:10.1007/s00248-013-0183-6.</w:t>
      </w:r>
    </w:p>
    <w:p w14:paraId="0F12574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Prado, S., Romalde, J. L., and Barja, J. L. (2010). Review of probiotics for use in bivalve hatcheries. </w:t>
      </w:r>
      <w:r w:rsidRPr="007D5DCA">
        <w:rPr>
          <w:rFonts w:cs="Times New Roman"/>
          <w:i/>
          <w:iCs/>
          <w:noProof/>
          <w:szCs w:val="24"/>
        </w:rPr>
        <w:t>Vet. Microbiol.</w:t>
      </w:r>
      <w:r w:rsidRPr="007D5DCA">
        <w:rPr>
          <w:rFonts w:cs="Times New Roman"/>
          <w:noProof/>
          <w:szCs w:val="24"/>
        </w:rPr>
        <w:t xml:space="preserve"> 145, 187–197. doi:10.1016/j.vetmic.2010.08.021.</w:t>
      </w:r>
    </w:p>
    <w:p w14:paraId="4DABE41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Richards, R. G., Davidson, A. T., Meynecke, J. O., Beattie, K., Hernaman, V., Lynam, T., et al. (2015). Effects and mitigations of ocean acidification on wild and aquaculture scallop and prawn fisheries in Queensland, Australia. </w:t>
      </w:r>
      <w:r w:rsidRPr="007D5DCA">
        <w:rPr>
          <w:rFonts w:cs="Times New Roman"/>
          <w:i/>
          <w:iCs/>
          <w:noProof/>
          <w:szCs w:val="24"/>
        </w:rPr>
        <w:t>Fish. Res.</w:t>
      </w:r>
      <w:r w:rsidRPr="007D5DCA">
        <w:rPr>
          <w:rFonts w:cs="Times New Roman"/>
          <w:noProof/>
          <w:szCs w:val="24"/>
        </w:rPr>
        <w:t xml:space="preserve"> doi:10.1016/j.fishres.2014.06.013.</w:t>
      </w:r>
    </w:p>
    <w:p w14:paraId="56591167"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Romalde, J. L., Diéguez, A. L., Lasa, A., and Balboa, S. (2014). New Vibrio species associated to molluscan microbiota: A review. </w:t>
      </w:r>
      <w:r w:rsidRPr="007D5DCA">
        <w:rPr>
          <w:rFonts w:cs="Times New Roman"/>
          <w:i/>
          <w:iCs/>
          <w:noProof/>
          <w:szCs w:val="24"/>
        </w:rPr>
        <w:t>Front. Microbiol.</w:t>
      </w:r>
      <w:r w:rsidRPr="007D5DCA">
        <w:rPr>
          <w:rFonts w:cs="Times New Roman"/>
          <w:noProof/>
          <w:szCs w:val="24"/>
        </w:rPr>
        <w:t xml:space="preserve"> 4, 413. doi:10.3389/fmicb.2013.00413.</w:t>
      </w:r>
    </w:p>
    <w:p w14:paraId="31FD833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Schmidt, V., Gomez-Chiarri, M., Roy, C., Smith, K., and Amaral-Zettler, L. (2017). Subtle Microbiome Manipulation Using Probiotics Reduces Antibiotic-Associated Mortality in Fish. </w:t>
      </w:r>
      <w:r w:rsidRPr="007D5DCA">
        <w:rPr>
          <w:rFonts w:cs="Times New Roman"/>
          <w:i/>
          <w:iCs/>
          <w:noProof/>
          <w:szCs w:val="24"/>
        </w:rPr>
        <w:t>mSystems</w:t>
      </w:r>
      <w:r w:rsidRPr="007D5DCA">
        <w:rPr>
          <w:rFonts w:cs="Times New Roman"/>
          <w:noProof/>
          <w:szCs w:val="24"/>
        </w:rPr>
        <w:t xml:space="preserve"> 2, e00133-17. doi:10.1128/mSystems.00133-17.</w:t>
      </w:r>
    </w:p>
    <w:p w14:paraId="659FDD4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Shannon, P., Markiel, A., Ozier, O., Baliga, N. S., Wang, J. T., Ramage, D., et al. (2003). Cytoscape: A Software Environment for Integrated Models of Biomolecular Interaction Networks. </w:t>
      </w:r>
      <w:r w:rsidRPr="007D5DCA">
        <w:rPr>
          <w:rFonts w:cs="Times New Roman"/>
          <w:i/>
          <w:iCs/>
          <w:noProof/>
          <w:szCs w:val="24"/>
        </w:rPr>
        <w:t>Genome Res.</w:t>
      </w:r>
      <w:r w:rsidRPr="007D5DCA">
        <w:rPr>
          <w:rFonts w:cs="Times New Roman"/>
          <w:noProof/>
          <w:szCs w:val="24"/>
        </w:rPr>
        <w:t xml:space="preserve"> 13, 2498–2504. doi:10.1101/gr.1239303.</w:t>
      </w:r>
    </w:p>
    <w:p w14:paraId="40F8AFC7" w14:textId="00CBA20A"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Sinigalliano, C. D., Gidley, M. L., Shibata, T., Whitman, D., Dixon, T. H., Laws, E., et al. (2007). Impacts of Hurricanes Katrina and Rita on the microbial landscape of the New Orleans area. </w:t>
      </w:r>
      <w:r w:rsidRPr="007D5DCA">
        <w:rPr>
          <w:rFonts w:cs="Times New Roman"/>
          <w:i/>
          <w:iCs/>
          <w:noProof/>
          <w:szCs w:val="24"/>
        </w:rPr>
        <w:t>Proc. Natl. Acad. Sci. U. S. A.</w:t>
      </w:r>
      <w:r w:rsidRPr="007D5DCA">
        <w:rPr>
          <w:rFonts w:cs="Times New Roman"/>
          <w:noProof/>
          <w:szCs w:val="24"/>
        </w:rPr>
        <w:t xml:space="preserve"> 104, 9029–9034. doi:10.1073/pnas.0610552104.</w:t>
      </w:r>
    </w:p>
    <w:p w14:paraId="1F7C4DF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Sobrinho, P. de S. C., Destro, M. T., Franco, B. D. G. M., and Landgraf, M. (2010). Correlation between environmental factors and prevalence of Vibrio parahaemolyticus in oysters harvested in the southern coastal area of Sao Paulo State, Brazil. </w:t>
      </w:r>
      <w:r w:rsidRPr="007D5DCA">
        <w:rPr>
          <w:rFonts w:cs="Times New Roman"/>
          <w:i/>
          <w:iCs/>
          <w:noProof/>
          <w:szCs w:val="24"/>
        </w:rPr>
        <w:t>Appl. Environ. Microbiol.</w:t>
      </w:r>
      <w:r w:rsidRPr="007D5DCA">
        <w:rPr>
          <w:rFonts w:cs="Times New Roman"/>
          <w:noProof/>
          <w:szCs w:val="24"/>
        </w:rPr>
        <w:t xml:space="preserve"> 76, 1290–3. doi:10.1128/AEM.00861-09.</w:t>
      </w:r>
    </w:p>
    <w:p w14:paraId="7EC7F36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Socha, A. M. (2008). Chemistry of Antibiotics from Atlantic Actinomycete and Bacillus bacteria.</w:t>
      </w:r>
    </w:p>
    <w:p w14:paraId="57D21EE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7D5DCA">
        <w:rPr>
          <w:rFonts w:cs="Times New Roman"/>
          <w:i/>
          <w:iCs/>
          <w:noProof/>
          <w:szCs w:val="24"/>
        </w:rPr>
        <w:t>J. Shellfish Res.</w:t>
      </w:r>
      <w:r w:rsidRPr="007D5DCA">
        <w:rPr>
          <w:rFonts w:cs="Times New Roman"/>
          <w:noProof/>
          <w:szCs w:val="24"/>
        </w:rPr>
        <w:t xml:space="preserve"> 35, 319–328. doi:10.2983/035.035.0206.</w:t>
      </w:r>
    </w:p>
    <w:p w14:paraId="32F90F7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7D5DCA">
        <w:rPr>
          <w:rFonts w:cs="Times New Roman"/>
          <w:i/>
          <w:iCs/>
          <w:noProof/>
          <w:szCs w:val="24"/>
        </w:rPr>
        <w:t>Appl. Microbiol. Biotechnol.</w:t>
      </w:r>
      <w:r w:rsidRPr="007D5DCA">
        <w:rPr>
          <w:rFonts w:cs="Times New Roman"/>
          <w:noProof/>
          <w:szCs w:val="24"/>
        </w:rPr>
        <w:t xml:space="preserve"> 99, 8403–8417. doi:10.1007/s00253-015-6702-2.</w:t>
      </w:r>
    </w:p>
    <w:p w14:paraId="17D3FA6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Stentiford, G. D., Neil, D. M., Peeler, E. J., Shields, J. D., Small, H. J., Flegel, T. W., et al. (2012). Disease will limit future food supply from the global crustacean fishery and aquaculture sectors. </w:t>
      </w:r>
      <w:r w:rsidRPr="007D5DCA">
        <w:rPr>
          <w:rFonts w:cs="Times New Roman"/>
          <w:i/>
          <w:iCs/>
          <w:noProof/>
          <w:szCs w:val="24"/>
        </w:rPr>
        <w:t>J. Invertebr. Pathol.</w:t>
      </w:r>
      <w:r w:rsidRPr="007D5DCA">
        <w:rPr>
          <w:rFonts w:cs="Times New Roman"/>
          <w:noProof/>
          <w:szCs w:val="24"/>
        </w:rPr>
        <w:t xml:space="preserve"> 110, 141–157. doi:10.1016/J.JIP.2012.03.013.</w:t>
      </w:r>
    </w:p>
    <w:p w14:paraId="3A3988D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Tangl, J. S. (1983). Vibrio orientalis. </w:t>
      </w:r>
      <w:r w:rsidRPr="007D5DCA">
        <w:rPr>
          <w:rFonts w:cs="Times New Roman"/>
          <w:i/>
          <w:iCs/>
          <w:noProof/>
          <w:szCs w:val="24"/>
        </w:rPr>
        <w:t>Current</w:t>
      </w:r>
      <w:r w:rsidRPr="007D5DCA">
        <w:rPr>
          <w:rFonts w:cs="Times New Roman"/>
          <w:noProof/>
          <w:szCs w:val="24"/>
        </w:rPr>
        <w:t xml:space="preserve"> 8, 95–100. doi:10.1007/BF01566965.</w:t>
      </w:r>
    </w:p>
    <w:p w14:paraId="4C43C15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Thomas, F., Hehemann, J.-H., Rebuffet, E., Czjzek, M., and Michel, G. (2011). Environmental and Gut Bacteroidetes: The Food Connection. </w:t>
      </w:r>
      <w:r w:rsidRPr="007D5DCA">
        <w:rPr>
          <w:rFonts w:cs="Times New Roman"/>
          <w:i/>
          <w:iCs/>
          <w:noProof/>
          <w:szCs w:val="24"/>
        </w:rPr>
        <w:t>Front. Microbiol.</w:t>
      </w:r>
      <w:r w:rsidRPr="007D5DCA">
        <w:rPr>
          <w:rFonts w:cs="Times New Roman"/>
          <w:noProof/>
          <w:szCs w:val="24"/>
        </w:rPr>
        <w:t xml:space="preserve"> 2. doi:10.3389/fmicb.2011.00093.</w:t>
      </w:r>
    </w:p>
    <w:p w14:paraId="5E5D6F5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Torondel, B., Ensink, J. H. J., Gundogdu, O., Ijaz, U. Z., Parkhill, J., Abdelahi, F., et al. (2016). Assessment of the influence of intrinsic environmental and geographical factors on the bacterial ecology of pit latrines. </w:t>
      </w:r>
      <w:r w:rsidRPr="007D5DCA">
        <w:rPr>
          <w:rFonts w:cs="Times New Roman"/>
          <w:i/>
          <w:iCs/>
          <w:noProof/>
          <w:szCs w:val="24"/>
        </w:rPr>
        <w:t>Microb. Biotechnol.</w:t>
      </w:r>
      <w:r w:rsidRPr="007D5DCA">
        <w:rPr>
          <w:rFonts w:cs="Times New Roman"/>
          <w:noProof/>
          <w:szCs w:val="24"/>
        </w:rPr>
        <w:t xml:space="preserve"> 9, 209–223. doi:10.1111/1751-7915.12334.</w:t>
      </w:r>
    </w:p>
    <w:p w14:paraId="418527A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7D5DCA">
        <w:rPr>
          <w:rFonts w:cs="Times New Roman"/>
          <w:i/>
          <w:iCs/>
          <w:noProof/>
          <w:szCs w:val="24"/>
        </w:rPr>
        <w:t>FEMS Microbiol. Ecol.</w:t>
      </w:r>
      <w:r w:rsidRPr="007D5DCA">
        <w:rPr>
          <w:rFonts w:cs="Times New Roman"/>
          <w:noProof/>
          <w:szCs w:val="24"/>
        </w:rPr>
        <w:t xml:space="preserve"> 88, 69–83. doi:10.1111/1574-6941.12270.</w:t>
      </w:r>
    </w:p>
    <w:p w14:paraId="2C503E9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Tremblay, J., Singh, K., Fern, A., Kirton, E. S., He, S., Woyke, T., et al. (2015). Primer and platform effects on 16S rRNA tag sequencing. </w:t>
      </w:r>
      <w:r w:rsidRPr="007D5DCA">
        <w:rPr>
          <w:rFonts w:cs="Times New Roman"/>
          <w:i/>
          <w:iCs/>
          <w:noProof/>
          <w:szCs w:val="24"/>
        </w:rPr>
        <w:t>Front. Microbiol.</w:t>
      </w:r>
      <w:r w:rsidRPr="007D5DCA">
        <w:rPr>
          <w:rFonts w:cs="Times New Roman"/>
          <w:noProof/>
          <w:szCs w:val="24"/>
        </w:rPr>
        <w:t xml:space="preserve"> 6, 771. doi:10.3389/fmicb.2015.00771.</w:t>
      </w:r>
    </w:p>
    <w:p w14:paraId="1D7CF9E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Vaseeharan, B., and Ramasamy, P. (2003). Control of pathogenic Vibrio spp. by Bacillus subtilis BT23, a possible probiotic treatment for black tiger shrimp Penaeus monodon. </w:t>
      </w:r>
      <w:r w:rsidRPr="007D5DCA">
        <w:rPr>
          <w:rFonts w:cs="Times New Roman"/>
          <w:i/>
          <w:iCs/>
          <w:noProof/>
          <w:szCs w:val="24"/>
        </w:rPr>
        <w:t>Lett. Appl. Microbiol.</w:t>
      </w:r>
      <w:r w:rsidRPr="007D5DCA">
        <w:rPr>
          <w:rFonts w:cs="Times New Roman"/>
          <w:noProof/>
          <w:szCs w:val="24"/>
        </w:rPr>
        <w:t xml:space="preserve"> 36, 83–87. doi:10.1046/j.1472-765X.2003.01255.x.</w:t>
      </w:r>
    </w:p>
    <w:p w14:paraId="5E8CA3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Verschuere, L., Rombaut, G., Sorgeloos, P., and Verstraete, W. (2000). Probiotic Bacteria as Biological Control Agents in Aquaculture. </w:t>
      </w:r>
      <w:r w:rsidRPr="007D5DCA">
        <w:rPr>
          <w:rFonts w:cs="Times New Roman"/>
          <w:i/>
          <w:iCs/>
          <w:noProof/>
          <w:szCs w:val="24"/>
        </w:rPr>
        <w:t>Microbiol. Mol. Biol. Rev.</w:t>
      </w:r>
      <w:r w:rsidRPr="007D5DCA">
        <w:rPr>
          <w:rFonts w:cs="Times New Roman"/>
          <w:noProof/>
          <w:szCs w:val="24"/>
        </w:rPr>
        <w:t xml:space="preserve"> 64, 655–671. doi:10.1128/MMBR.64.4.655-671.2000.</w:t>
      </w:r>
    </w:p>
    <w:p w14:paraId="5477E41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Wegner, K., Volkenborn, N., Peter, H., and Eiler, A. (2013). Disturbance induced decoupling between host genetics and composition of the associated microbiome. </w:t>
      </w:r>
      <w:r w:rsidRPr="007D5DCA">
        <w:rPr>
          <w:rFonts w:cs="Times New Roman"/>
          <w:i/>
          <w:iCs/>
          <w:noProof/>
          <w:szCs w:val="24"/>
        </w:rPr>
        <w:t>BMC Microbiol.</w:t>
      </w:r>
      <w:r w:rsidRPr="007D5DCA">
        <w:rPr>
          <w:rFonts w:cs="Times New Roman"/>
          <w:noProof/>
          <w:szCs w:val="24"/>
        </w:rPr>
        <w:t xml:space="preserve"> 13, 252. doi:10.1186/1471-2180-13-252.</w:t>
      </w:r>
    </w:p>
    <w:p w14:paraId="167597F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Zou, Y., Ma, C., Zhang, Y., Du, Z., You, F., Tan, X., et al. (2016). Isolation and characterization of Vibrio alginolyticus from cultured amphioxus Branchiostoma belcheri tsingtauense. </w:t>
      </w:r>
      <w:r w:rsidRPr="007D5DCA">
        <w:rPr>
          <w:rFonts w:cs="Times New Roman"/>
          <w:i/>
          <w:iCs/>
          <w:noProof/>
          <w:szCs w:val="24"/>
        </w:rPr>
        <w:t>Biol.</w:t>
      </w:r>
      <w:r w:rsidRPr="007D5DCA">
        <w:rPr>
          <w:rFonts w:cs="Times New Roman"/>
          <w:noProof/>
          <w:szCs w:val="24"/>
        </w:rPr>
        <w:t xml:space="preserve"> 71, 757–762. doi:10.1515/biolog-2016-0102.</w:t>
      </w:r>
    </w:p>
    <w:p w14:paraId="38541AF3" w14:textId="77777777" w:rsidR="007D5DCA" w:rsidRPr="007D5DCA" w:rsidRDefault="007D5DCA" w:rsidP="007D5DCA">
      <w:pPr>
        <w:widowControl w:val="0"/>
        <w:autoSpaceDE w:val="0"/>
        <w:autoSpaceDN w:val="0"/>
        <w:adjustRightInd w:val="0"/>
        <w:ind w:left="480" w:hanging="480"/>
        <w:rPr>
          <w:rFonts w:cs="Times New Roman"/>
          <w:noProof/>
        </w:rPr>
      </w:pPr>
      <w:r w:rsidRPr="007D5DCA">
        <w:rPr>
          <w:rFonts w:cs="Times New Roman"/>
          <w:noProof/>
          <w:szCs w:val="24"/>
        </w:rPr>
        <w:t xml:space="preserve">Zurel, D., Benayahu, Y., Or, A., Kovacs, A., and Gophna, U. (2011). Composition and dynamics of the gill microbiota of an invasive Indo-Pacific oyster in the eastern Mediterranean Sea. </w:t>
      </w:r>
      <w:r w:rsidRPr="007D5DCA">
        <w:rPr>
          <w:rFonts w:cs="Times New Roman"/>
          <w:i/>
          <w:iCs/>
          <w:noProof/>
          <w:szCs w:val="24"/>
        </w:rPr>
        <w:t>Environ. Microbiol.</w:t>
      </w:r>
      <w:r w:rsidRPr="007D5DCA">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becca Stevick" w:date="2017-12-08T14:23:00Z" w:initials="RS">
    <w:p w14:paraId="6100003F" w14:textId="77777777" w:rsidR="003925DE" w:rsidRDefault="003925DE" w:rsidP="006A232A">
      <w:pPr>
        <w:pStyle w:val="CommentText"/>
      </w:pPr>
      <w:r>
        <w:rPr>
          <w:rStyle w:val="CommentReference"/>
        </w:rPr>
        <w:annotationRef/>
      </w:r>
      <w:r>
        <w:t xml:space="preserve">From </w:t>
      </w:r>
      <w:proofErr w:type="spellStart"/>
      <w:r>
        <w:t>Bomi’s</w:t>
      </w:r>
      <w:proofErr w:type="spellEnd"/>
      <w:r>
        <w:t xml:space="preserve"> manuscript – these are not the primers for V3-V4 regions. Wrong region or wrong primers?</w:t>
      </w:r>
    </w:p>
  </w:comment>
  <w:comment w:id="2" w:author="Rebecca Stevick" w:date="2017-12-16T21:05:00Z" w:initials="RS">
    <w:p w14:paraId="227CB299" w14:textId="77777777" w:rsidR="003925DE" w:rsidRDefault="003925DE" w:rsidP="00B116F8">
      <w:pPr>
        <w:pStyle w:val="CommentText"/>
      </w:pPr>
      <w:r>
        <w:rPr>
          <w:rStyle w:val="CommentReference"/>
        </w:rPr>
        <w:annotationRef/>
      </w:r>
      <w:r w:rsidRPr="00285C9E">
        <w:t>T-test or ANOVA to confirm? What is appropriate?</w:t>
      </w:r>
    </w:p>
  </w:comment>
  <w:comment w:id="3" w:author="Anton Post" w:date="2017-12-27T11:10:00Z" w:initials="AFP">
    <w:p w14:paraId="001C22AC" w14:textId="3ACB9CF7" w:rsidR="003925DE" w:rsidRDefault="003925DE">
      <w:pPr>
        <w:pStyle w:val="CommentText"/>
      </w:pPr>
      <w:r>
        <w:rPr>
          <w:rStyle w:val="CommentReference"/>
        </w:rPr>
        <w:annotationRef/>
      </w:r>
      <w:r>
        <w:t xml:space="preserve">You cannot publish a previously published figure! For </w:t>
      </w:r>
    </w:p>
  </w:comment>
  <w:comment w:id="4" w:author="Rebecca Stevick" w:date="2017-12-16T21:07:00Z" w:initials="RS">
    <w:p w14:paraId="0E421F6E" w14:textId="1897D6FC" w:rsidR="003925DE" w:rsidRDefault="003925DE">
      <w:pPr>
        <w:pStyle w:val="CommentText"/>
      </w:pPr>
      <w:r>
        <w:rPr>
          <w:rStyle w:val="CommentReference"/>
        </w:rPr>
        <w:annotationRef/>
      </w:r>
      <w:r>
        <w:t>Marta, what figures are appropriate here?</w:t>
      </w:r>
    </w:p>
  </w:comment>
  <w:comment w:id="5" w:author="Rebecca Stevick" w:date="2017-12-14T17:19:00Z" w:initials="RS">
    <w:p w14:paraId="6B0D45A3" w14:textId="77777777" w:rsidR="003925DE" w:rsidRDefault="003925DE" w:rsidP="00427B70">
      <w:pPr>
        <w:pStyle w:val="CommentText"/>
      </w:pPr>
      <w:r>
        <w:rPr>
          <w:rStyle w:val="CommentReference"/>
        </w:rPr>
        <w:annotationRef/>
      </w:r>
      <w:r>
        <w:t>Show this data from Trial 3 to confirm this point?</w:t>
      </w:r>
    </w:p>
  </w:comment>
  <w:comment w:id="6" w:author="Anton Post" w:date="2017-12-28T10:43:00Z" w:initials="AFP">
    <w:p w14:paraId="1E53EFCD" w14:textId="22B5E34B" w:rsidR="003925DE" w:rsidRDefault="003925DE">
      <w:pPr>
        <w:pStyle w:val="CommentText"/>
      </w:pPr>
      <w:r>
        <w:rPr>
          <w:rStyle w:val="CommentReference"/>
        </w:rPr>
        <w:annotationRef/>
      </w:r>
      <w:bookmarkStart w:id="7" w:name="_Hlk504551044"/>
      <w:r>
        <w:t>Why would that be if you change water every other day. Are there less targets?</w:t>
      </w:r>
      <w:bookmarkEnd w:id="7"/>
    </w:p>
  </w:comment>
  <w:comment w:id="8" w:author="Anton Post" w:date="2017-12-28T10:46:00Z" w:initials="AFP">
    <w:p w14:paraId="17FAA5A0" w14:textId="50A46333" w:rsidR="003925DE" w:rsidRDefault="003925DE">
      <w:pPr>
        <w:pStyle w:val="CommentText"/>
      </w:pPr>
      <w:r>
        <w:rPr>
          <w:rStyle w:val="CommentReference"/>
        </w:rPr>
        <w:annotationRef/>
      </w:r>
      <w:bookmarkStart w:id="9" w:name="_Hlk504551059"/>
      <w:r>
        <w:t xml:space="preserve">Same question as above, but also what would be the mode of action that promotes </w:t>
      </w:r>
      <w:proofErr w:type="spellStart"/>
      <w:r>
        <w:t>Oceanospiralles</w:t>
      </w:r>
      <w:proofErr w:type="spellEnd"/>
      <w:r>
        <w:t xml:space="preserve"> over other taxa. Is same competing species being removed and so growth of O’s </w:t>
      </w:r>
      <w:proofErr w:type="gramStart"/>
      <w:r>
        <w:t>get</w:t>
      </w:r>
      <w:proofErr w:type="gramEnd"/>
      <w:r>
        <w:t xml:space="preserve"> enhanced?</w:t>
      </w:r>
      <w:bookmarkEnd w:id="9"/>
    </w:p>
  </w:comment>
  <w:comment w:id="10" w:author="Rebecca Stevick" w:date="2017-12-16T21:06:00Z" w:initials="RS">
    <w:p w14:paraId="74B71850" w14:textId="4D3E8FC0" w:rsidR="003925DE" w:rsidRPr="00187EA7" w:rsidRDefault="003925DE">
      <w:pPr>
        <w:pStyle w:val="CommentText"/>
      </w:pPr>
      <w:r>
        <w:rPr>
          <w:rStyle w:val="CommentReference"/>
        </w:rPr>
        <w:annotationRef/>
      </w:r>
      <w:r>
        <w:t xml:space="preserve">Add in comparison with </w:t>
      </w:r>
      <w:r>
        <w:rPr>
          <w:i/>
        </w:rPr>
        <w:t>Vibrio</w:t>
      </w:r>
      <w:r>
        <w:t xml:space="preserve"> spot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0003F" w15:done="0"/>
  <w15:commentEx w15:paraId="227CB299" w15:done="0"/>
  <w15:commentEx w15:paraId="001C22AC" w15:done="0"/>
  <w15:commentEx w15:paraId="0E421F6E" w15:done="0"/>
  <w15:commentEx w15:paraId="6B0D45A3" w15:done="0"/>
  <w15:commentEx w15:paraId="1E53EFCD" w15:done="0"/>
  <w15:commentEx w15:paraId="17FAA5A0" w15:done="0"/>
  <w15:commentEx w15:paraId="74B718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0003F" w16cid:durableId="1DD51EFC"/>
  <w16cid:commentId w16cid:paraId="227CB299" w16cid:durableId="1DE00905"/>
  <w16cid:commentId w16cid:paraId="001C22AC" w16cid:durableId="1E12D0AC"/>
  <w16cid:commentId w16cid:paraId="0E421F6E" w16cid:durableId="1DE009AA"/>
  <w16cid:commentId w16cid:paraId="1E53EFCD" w16cid:durableId="1E12D0B3"/>
  <w16cid:commentId w16cid:paraId="17FAA5A0" w16cid:durableId="1E12D0B4"/>
  <w16cid:commentId w16cid:paraId="74B71850" w16cid:durableId="1DE009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E3E25" w14:textId="77777777" w:rsidR="00B433FD" w:rsidRDefault="00B433FD" w:rsidP="00117666">
      <w:pPr>
        <w:spacing w:after="0"/>
      </w:pPr>
      <w:r>
        <w:separator/>
      </w:r>
    </w:p>
  </w:endnote>
  <w:endnote w:type="continuationSeparator" w:id="0">
    <w:p w14:paraId="760454F3" w14:textId="77777777" w:rsidR="00B433FD" w:rsidRDefault="00B433F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3925DE" w:rsidRPr="00577C4C" w:rsidRDefault="003925DE">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01974019" w:rsidR="003925DE" w:rsidRPr="00577C4C" w:rsidRDefault="003925D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75287" w:rsidRPr="00975287">
                            <w:rPr>
                              <w:noProof/>
                              <w:color w:val="000000" w:themeColor="text1"/>
                              <w:sz w:val="22"/>
                              <w:szCs w:val="40"/>
                            </w:rPr>
                            <w:t>14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01974019" w:rsidR="003925DE" w:rsidRPr="00577C4C" w:rsidRDefault="003925D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75287" w:rsidRPr="00975287">
                      <w:rPr>
                        <w:noProof/>
                        <w:color w:val="000000" w:themeColor="text1"/>
                        <w:sz w:val="22"/>
                        <w:szCs w:val="40"/>
                      </w:rPr>
                      <w:t>14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3925DE" w:rsidRPr="00577C4C" w:rsidRDefault="003925DE">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30A927AD" w:rsidR="003925DE" w:rsidRPr="00577C4C" w:rsidRDefault="003925D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75287" w:rsidRPr="00975287">
                            <w:rPr>
                              <w:noProof/>
                              <w:color w:val="000000" w:themeColor="text1"/>
                              <w:sz w:val="22"/>
                              <w:szCs w:val="40"/>
                            </w:rPr>
                            <w:t>15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30A927AD" w:rsidR="003925DE" w:rsidRPr="00577C4C" w:rsidRDefault="003925D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75287" w:rsidRPr="00975287">
                      <w:rPr>
                        <w:noProof/>
                        <w:color w:val="000000" w:themeColor="text1"/>
                        <w:sz w:val="22"/>
                        <w:szCs w:val="40"/>
                      </w:rPr>
                      <w:t>15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74AA0" w14:textId="77777777" w:rsidR="00B433FD" w:rsidRDefault="00B433FD" w:rsidP="00117666">
      <w:pPr>
        <w:spacing w:after="0"/>
      </w:pPr>
      <w:r>
        <w:separator/>
      </w:r>
    </w:p>
  </w:footnote>
  <w:footnote w:type="continuationSeparator" w:id="0">
    <w:p w14:paraId="04FB6CE9" w14:textId="77777777" w:rsidR="00B433FD" w:rsidRDefault="00B433F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3925DE" w:rsidRPr="007E3148" w:rsidRDefault="003925DE"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3925DE" w:rsidRPr="00A849B0" w:rsidRDefault="003925DE"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3925DE" w:rsidRDefault="003925DE"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51"/>
    <w:rsid w:val="00004028"/>
    <w:rsid w:val="00034304"/>
    <w:rsid w:val="00035434"/>
    <w:rsid w:val="00036FE9"/>
    <w:rsid w:val="0004174F"/>
    <w:rsid w:val="00045678"/>
    <w:rsid w:val="000458E4"/>
    <w:rsid w:val="00047404"/>
    <w:rsid w:val="00056EFD"/>
    <w:rsid w:val="00062DA6"/>
    <w:rsid w:val="00063D84"/>
    <w:rsid w:val="0006636D"/>
    <w:rsid w:val="000664EA"/>
    <w:rsid w:val="00066714"/>
    <w:rsid w:val="0006784C"/>
    <w:rsid w:val="0007021A"/>
    <w:rsid w:val="000724E5"/>
    <w:rsid w:val="00075E17"/>
    <w:rsid w:val="00077D53"/>
    <w:rsid w:val="00081394"/>
    <w:rsid w:val="00091BC5"/>
    <w:rsid w:val="0009636C"/>
    <w:rsid w:val="000A04FF"/>
    <w:rsid w:val="000B0913"/>
    <w:rsid w:val="000B34BD"/>
    <w:rsid w:val="000C7E2A"/>
    <w:rsid w:val="000E0D39"/>
    <w:rsid w:val="000E2F3B"/>
    <w:rsid w:val="000E5402"/>
    <w:rsid w:val="000F4CFB"/>
    <w:rsid w:val="000F59FF"/>
    <w:rsid w:val="000F78EE"/>
    <w:rsid w:val="00111D7E"/>
    <w:rsid w:val="00117666"/>
    <w:rsid w:val="001223A7"/>
    <w:rsid w:val="00134256"/>
    <w:rsid w:val="001444D0"/>
    <w:rsid w:val="00144BD2"/>
    <w:rsid w:val="00147395"/>
    <w:rsid w:val="001552C9"/>
    <w:rsid w:val="001630B7"/>
    <w:rsid w:val="001645A3"/>
    <w:rsid w:val="00174B53"/>
    <w:rsid w:val="00177D84"/>
    <w:rsid w:val="00181346"/>
    <w:rsid w:val="00187EA7"/>
    <w:rsid w:val="001964EF"/>
    <w:rsid w:val="00196F38"/>
    <w:rsid w:val="001A4182"/>
    <w:rsid w:val="001A49BA"/>
    <w:rsid w:val="001A53A4"/>
    <w:rsid w:val="001A5511"/>
    <w:rsid w:val="001B1A2C"/>
    <w:rsid w:val="001C1882"/>
    <w:rsid w:val="001C488B"/>
    <w:rsid w:val="001C67BA"/>
    <w:rsid w:val="001D0F9C"/>
    <w:rsid w:val="001D5C23"/>
    <w:rsid w:val="001D622F"/>
    <w:rsid w:val="001E2FDF"/>
    <w:rsid w:val="001F4C07"/>
    <w:rsid w:val="001F6C06"/>
    <w:rsid w:val="00203E2A"/>
    <w:rsid w:val="00207716"/>
    <w:rsid w:val="002140D2"/>
    <w:rsid w:val="002145CA"/>
    <w:rsid w:val="00220AEA"/>
    <w:rsid w:val="00226954"/>
    <w:rsid w:val="0022713B"/>
    <w:rsid w:val="00230BC4"/>
    <w:rsid w:val="002334A7"/>
    <w:rsid w:val="00243241"/>
    <w:rsid w:val="00251F63"/>
    <w:rsid w:val="0026252E"/>
    <w:rsid w:val="002629A3"/>
    <w:rsid w:val="00265660"/>
    <w:rsid w:val="00267D18"/>
    <w:rsid w:val="0028502E"/>
    <w:rsid w:val="00285C9E"/>
    <w:rsid w:val="002868E2"/>
    <w:rsid w:val="002869C3"/>
    <w:rsid w:val="002936E4"/>
    <w:rsid w:val="002937BF"/>
    <w:rsid w:val="00296B88"/>
    <w:rsid w:val="002B1004"/>
    <w:rsid w:val="002B224F"/>
    <w:rsid w:val="002B7476"/>
    <w:rsid w:val="002C5975"/>
    <w:rsid w:val="002C7377"/>
    <w:rsid w:val="002C74CA"/>
    <w:rsid w:val="002E347B"/>
    <w:rsid w:val="002E467F"/>
    <w:rsid w:val="002E5918"/>
    <w:rsid w:val="002F13CE"/>
    <w:rsid w:val="002F744D"/>
    <w:rsid w:val="00303DE6"/>
    <w:rsid w:val="00310124"/>
    <w:rsid w:val="0031165C"/>
    <w:rsid w:val="003204E5"/>
    <w:rsid w:val="00320538"/>
    <w:rsid w:val="0032506A"/>
    <w:rsid w:val="00326308"/>
    <w:rsid w:val="00327DC0"/>
    <w:rsid w:val="003403D9"/>
    <w:rsid w:val="00343855"/>
    <w:rsid w:val="00353A51"/>
    <w:rsid w:val="003544FB"/>
    <w:rsid w:val="00365D63"/>
    <w:rsid w:val="00366C4E"/>
    <w:rsid w:val="0036793B"/>
    <w:rsid w:val="00372682"/>
    <w:rsid w:val="00376CC5"/>
    <w:rsid w:val="0038579E"/>
    <w:rsid w:val="003925DE"/>
    <w:rsid w:val="00394062"/>
    <w:rsid w:val="0039693B"/>
    <w:rsid w:val="003C037E"/>
    <w:rsid w:val="003C3384"/>
    <w:rsid w:val="003D2F2D"/>
    <w:rsid w:val="003E7DBB"/>
    <w:rsid w:val="003F7D39"/>
    <w:rsid w:val="00401590"/>
    <w:rsid w:val="00402902"/>
    <w:rsid w:val="00407B85"/>
    <w:rsid w:val="00413ECB"/>
    <w:rsid w:val="00416F8B"/>
    <w:rsid w:val="004270AA"/>
    <w:rsid w:val="00427495"/>
    <w:rsid w:val="00427B70"/>
    <w:rsid w:val="00433D6C"/>
    <w:rsid w:val="00434AD1"/>
    <w:rsid w:val="0044450D"/>
    <w:rsid w:val="00451A8B"/>
    <w:rsid w:val="00451E26"/>
    <w:rsid w:val="00454E13"/>
    <w:rsid w:val="00456CBE"/>
    <w:rsid w:val="00463E3D"/>
    <w:rsid w:val="004645AE"/>
    <w:rsid w:val="00467FCE"/>
    <w:rsid w:val="00476CA1"/>
    <w:rsid w:val="0048246A"/>
    <w:rsid w:val="00492CA9"/>
    <w:rsid w:val="004A02FD"/>
    <w:rsid w:val="004D0F48"/>
    <w:rsid w:val="004D3E33"/>
    <w:rsid w:val="004E29C9"/>
    <w:rsid w:val="004E3005"/>
    <w:rsid w:val="004E51BD"/>
    <w:rsid w:val="005023BF"/>
    <w:rsid w:val="00507DBC"/>
    <w:rsid w:val="005250F2"/>
    <w:rsid w:val="00525E94"/>
    <w:rsid w:val="005268AC"/>
    <w:rsid w:val="00526FB4"/>
    <w:rsid w:val="00534801"/>
    <w:rsid w:val="00541624"/>
    <w:rsid w:val="005444B6"/>
    <w:rsid w:val="00547114"/>
    <w:rsid w:val="005529C6"/>
    <w:rsid w:val="005568F5"/>
    <w:rsid w:val="00562FEE"/>
    <w:rsid w:val="0056466A"/>
    <w:rsid w:val="00580ADB"/>
    <w:rsid w:val="005A020A"/>
    <w:rsid w:val="005A1697"/>
    <w:rsid w:val="005A1D84"/>
    <w:rsid w:val="005A70EA"/>
    <w:rsid w:val="005A7761"/>
    <w:rsid w:val="005C3963"/>
    <w:rsid w:val="005D1840"/>
    <w:rsid w:val="005D35E4"/>
    <w:rsid w:val="005D69FE"/>
    <w:rsid w:val="005D7910"/>
    <w:rsid w:val="005E44FA"/>
    <w:rsid w:val="005F0A2C"/>
    <w:rsid w:val="005F3700"/>
    <w:rsid w:val="00611015"/>
    <w:rsid w:val="00611873"/>
    <w:rsid w:val="0062154F"/>
    <w:rsid w:val="00626B52"/>
    <w:rsid w:val="0063026B"/>
    <w:rsid w:val="00631A8C"/>
    <w:rsid w:val="006345BD"/>
    <w:rsid w:val="00651CA2"/>
    <w:rsid w:val="00653D60"/>
    <w:rsid w:val="0065423A"/>
    <w:rsid w:val="00660D05"/>
    <w:rsid w:val="00671D9A"/>
    <w:rsid w:val="0067307E"/>
    <w:rsid w:val="00673952"/>
    <w:rsid w:val="00681D93"/>
    <w:rsid w:val="00686B93"/>
    <w:rsid w:val="00686C9D"/>
    <w:rsid w:val="00690F89"/>
    <w:rsid w:val="0069383C"/>
    <w:rsid w:val="006A232A"/>
    <w:rsid w:val="006A4CDF"/>
    <w:rsid w:val="006B2D5B"/>
    <w:rsid w:val="006B7D14"/>
    <w:rsid w:val="006D5B93"/>
    <w:rsid w:val="006E149A"/>
    <w:rsid w:val="006E1ED2"/>
    <w:rsid w:val="006E43E8"/>
    <w:rsid w:val="006E5CE2"/>
    <w:rsid w:val="007003AE"/>
    <w:rsid w:val="00720A21"/>
    <w:rsid w:val="00720D0A"/>
    <w:rsid w:val="00725A7D"/>
    <w:rsid w:val="0073085C"/>
    <w:rsid w:val="00735638"/>
    <w:rsid w:val="0073597D"/>
    <w:rsid w:val="00736D17"/>
    <w:rsid w:val="0074137C"/>
    <w:rsid w:val="00746505"/>
    <w:rsid w:val="00746AD4"/>
    <w:rsid w:val="00762972"/>
    <w:rsid w:val="0076700A"/>
    <w:rsid w:val="007719DC"/>
    <w:rsid w:val="00777E86"/>
    <w:rsid w:val="00790BB3"/>
    <w:rsid w:val="00792043"/>
    <w:rsid w:val="00795E8C"/>
    <w:rsid w:val="007967FA"/>
    <w:rsid w:val="00797EDD"/>
    <w:rsid w:val="007B0322"/>
    <w:rsid w:val="007B3B98"/>
    <w:rsid w:val="007B4A5C"/>
    <w:rsid w:val="007B4B4A"/>
    <w:rsid w:val="007C079B"/>
    <w:rsid w:val="007C0E3F"/>
    <w:rsid w:val="007C206C"/>
    <w:rsid w:val="007C254F"/>
    <w:rsid w:val="007C5729"/>
    <w:rsid w:val="007D5142"/>
    <w:rsid w:val="007D5DCA"/>
    <w:rsid w:val="007E7908"/>
    <w:rsid w:val="007F25F8"/>
    <w:rsid w:val="007F3B60"/>
    <w:rsid w:val="007F6720"/>
    <w:rsid w:val="008017B2"/>
    <w:rsid w:val="008055A4"/>
    <w:rsid w:val="008111E4"/>
    <w:rsid w:val="0081301C"/>
    <w:rsid w:val="00814F4E"/>
    <w:rsid w:val="00817DD6"/>
    <w:rsid w:val="008205B2"/>
    <w:rsid w:val="0082367F"/>
    <w:rsid w:val="00823BCA"/>
    <w:rsid w:val="0082461C"/>
    <w:rsid w:val="00833A1D"/>
    <w:rsid w:val="00850077"/>
    <w:rsid w:val="008629A9"/>
    <w:rsid w:val="00883FC8"/>
    <w:rsid w:val="00893C19"/>
    <w:rsid w:val="008C1485"/>
    <w:rsid w:val="008C1B91"/>
    <w:rsid w:val="008C1E25"/>
    <w:rsid w:val="008D5842"/>
    <w:rsid w:val="008D5FEF"/>
    <w:rsid w:val="008D6C8D"/>
    <w:rsid w:val="008D781E"/>
    <w:rsid w:val="008E2ACB"/>
    <w:rsid w:val="008E2B54"/>
    <w:rsid w:val="008E4404"/>
    <w:rsid w:val="008E58C7"/>
    <w:rsid w:val="008E5A9E"/>
    <w:rsid w:val="008F1024"/>
    <w:rsid w:val="008F5021"/>
    <w:rsid w:val="008F57C2"/>
    <w:rsid w:val="00902A49"/>
    <w:rsid w:val="00921E9C"/>
    <w:rsid w:val="00936C5B"/>
    <w:rsid w:val="00943573"/>
    <w:rsid w:val="00947883"/>
    <w:rsid w:val="00961945"/>
    <w:rsid w:val="009701BD"/>
    <w:rsid w:val="00971B61"/>
    <w:rsid w:val="00975287"/>
    <w:rsid w:val="00980C31"/>
    <w:rsid w:val="0098238B"/>
    <w:rsid w:val="00987C37"/>
    <w:rsid w:val="009955FF"/>
    <w:rsid w:val="009B1F53"/>
    <w:rsid w:val="009B701A"/>
    <w:rsid w:val="009C4901"/>
    <w:rsid w:val="009C76F3"/>
    <w:rsid w:val="009D0B42"/>
    <w:rsid w:val="009D259D"/>
    <w:rsid w:val="009F3069"/>
    <w:rsid w:val="00A039B7"/>
    <w:rsid w:val="00A50D9D"/>
    <w:rsid w:val="00A53000"/>
    <w:rsid w:val="00A545C6"/>
    <w:rsid w:val="00A553A0"/>
    <w:rsid w:val="00A56852"/>
    <w:rsid w:val="00A711D7"/>
    <w:rsid w:val="00A73D61"/>
    <w:rsid w:val="00A75F87"/>
    <w:rsid w:val="00A83407"/>
    <w:rsid w:val="00A84585"/>
    <w:rsid w:val="00A849B0"/>
    <w:rsid w:val="00A95D8B"/>
    <w:rsid w:val="00AC0270"/>
    <w:rsid w:val="00AC3EA3"/>
    <w:rsid w:val="00AC525C"/>
    <w:rsid w:val="00AC792D"/>
    <w:rsid w:val="00AF611C"/>
    <w:rsid w:val="00B00012"/>
    <w:rsid w:val="00B07448"/>
    <w:rsid w:val="00B116F8"/>
    <w:rsid w:val="00B15724"/>
    <w:rsid w:val="00B214C1"/>
    <w:rsid w:val="00B25452"/>
    <w:rsid w:val="00B433FD"/>
    <w:rsid w:val="00B45B43"/>
    <w:rsid w:val="00B47138"/>
    <w:rsid w:val="00B54621"/>
    <w:rsid w:val="00B657B8"/>
    <w:rsid w:val="00B70CBC"/>
    <w:rsid w:val="00B75218"/>
    <w:rsid w:val="00B84920"/>
    <w:rsid w:val="00B8556A"/>
    <w:rsid w:val="00B86128"/>
    <w:rsid w:val="00BB5390"/>
    <w:rsid w:val="00BC037C"/>
    <w:rsid w:val="00BC57DC"/>
    <w:rsid w:val="00BE2D1B"/>
    <w:rsid w:val="00BE6CC5"/>
    <w:rsid w:val="00BE7803"/>
    <w:rsid w:val="00BF57B9"/>
    <w:rsid w:val="00BF59BD"/>
    <w:rsid w:val="00C012A3"/>
    <w:rsid w:val="00C037E3"/>
    <w:rsid w:val="00C04D88"/>
    <w:rsid w:val="00C2669F"/>
    <w:rsid w:val="00C52A7B"/>
    <w:rsid w:val="00C57FA4"/>
    <w:rsid w:val="00C6324C"/>
    <w:rsid w:val="00C679AA"/>
    <w:rsid w:val="00C724CF"/>
    <w:rsid w:val="00C75972"/>
    <w:rsid w:val="00C82792"/>
    <w:rsid w:val="00C87CA6"/>
    <w:rsid w:val="00C948FD"/>
    <w:rsid w:val="00CB43D5"/>
    <w:rsid w:val="00CC6146"/>
    <w:rsid w:val="00CC76F9"/>
    <w:rsid w:val="00CD066B"/>
    <w:rsid w:val="00CD12EC"/>
    <w:rsid w:val="00CD46E2"/>
    <w:rsid w:val="00CD7C99"/>
    <w:rsid w:val="00CE50C8"/>
    <w:rsid w:val="00CF02A6"/>
    <w:rsid w:val="00CF3FFD"/>
    <w:rsid w:val="00D00D0B"/>
    <w:rsid w:val="00D01677"/>
    <w:rsid w:val="00D04B69"/>
    <w:rsid w:val="00D2065E"/>
    <w:rsid w:val="00D207F0"/>
    <w:rsid w:val="00D27FA5"/>
    <w:rsid w:val="00D4024E"/>
    <w:rsid w:val="00D537FA"/>
    <w:rsid w:val="00D5765C"/>
    <w:rsid w:val="00D61475"/>
    <w:rsid w:val="00D80D99"/>
    <w:rsid w:val="00D820F1"/>
    <w:rsid w:val="00D82CD8"/>
    <w:rsid w:val="00D84FAF"/>
    <w:rsid w:val="00D9503C"/>
    <w:rsid w:val="00D97636"/>
    <w:rsid w:val="00DA6A9E"/>
    <w:rsid w:val="00DB261C"/>
    <w:rsid w:val="00DB6C38"/>
    <w:rsid w:val="00DB764F"/>
    <w:rsid w:val="00DC62FA"/>
    <w:rsid w:val="00DD3304"/>
    <w:rsid w:val="00DD73EF"/>
    <w:rsid w:val="00DE23E8"/>
    <w:rsid w:val="00DF0B03"/>
    <w:rsid w:val="00E0128B"/>
    <w:rsid w:val="00E0432C"/>
    <w:rsid w:val="00E0494E"/>
    <w:rsid w:val="00E20832"/>
    <w:rsid w:val="00E24149"/>
    <w:rsid w:val="00E32A12"/>
    <w:rsid w:val="00E360CC"/>
    <w:rsid w:val="00E466C4"/>
    <w:rsid w:val="00E527FE"/>
    <w:rsid w:val="00E54017"/>
    <w:rsid w:val="00E64E17"/>
    <w:rsid w:val="00E7115D"/>
    <w:rsid w:val="00E96707"/>
    <w:rsid w:val="00EA3D3C"/>
    <w:rsid w:val="00EA5E21"/>
    <w:rsid w:val="00EB02DE"/>
    <w:rsid w:val="00EB56DD"/>
    <w:rsid w:val="00EC77C6"/>
    <w:rsid w:val="00EC7CC3"/>
    <w:rsid w:val="00ED7516"/>
    <w:rsid w:val="00EE2977"/>
    <w:rsid w:val="00EE2C78"/>
    <w:rsid w:val="00EE3D9E"/>
    <w:rsid w:val="00EE4CE1"/>
    <w:rsid w:val="00EE5ED8"/>
    <w:rsid w:val="00EE6E34"/>
    <w:rsid w:val="00EF7CCD"/>
    <w:rsid w:val="00F05E88"/>
    <w:rsid w:val="00F0685F"/>
    <w:rsid w:val="00F46494"/>
    <w:rsid w:val="00F558AB"/>
    <w:rsid w:val="00F55D63"/>
    <w:rsid w:val="00F61D89"/>
    <w:rsid w:val="00F673CD"/>
    <w:rsid w:val="00F70975"/>
    <w:rsid w:val="00F76819"/>
    <w:rsid w:val="00F86ABB"/>
    <w:rsid w:val="00FB3D7C"/>
    <w:rsid w:val="00FB577B"/>
    <w:rsid w:val="00FD7648"/>
    <w:rsid w:val="00FE5526"/>
    <w:rsid w:val="00FE63B2"/>
    <w:rsid w:val="00FF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FE4D90D-8712-4873-9CC6-4C236DBF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2968</TotalTime>
  <Pages>15</Pages>
  <Words>34336</Words>
  <Characters>195719</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30</cp:revision>
  <cp:lastPrinted>2013-10-03T12:51:00Z</cp:lastPrinted>
  <dcterms:created xsi:type="dcterms:W3CDTF">2018-01-24T14:56:00Z</dcterms:created>
  <dcterms:modified xsi:type="dcterms:W3CDTF">2018-02-02T20:35:00Z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